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436DB" w14:textId="77777777" w:rsidR="00ED4F71" w:rsidRPr="00F63A3F" w:rsidRDefault="00ED4F71" w:rsidP="00DD2875">
      <w:pPr>
        <w:pStyle w:val="BodyText1"/>
        <w:rPr>
          <w:rFonts w:ascii="Arial" w:hAnsi="Arial" w:cs="Arial"/>
          <w:b/>
          <w:sz w:val="28"/>
          <w:szCs w:val="28"/>
        </w:rPr>
      </w:pPr>
    </w:p>
    <w:p w14:paraId="0DB92F07" w14:textId="77777777" w:rsidR="00994F17" w:rsidRPr="00F63A3F" w:rsidRDefault="00994F17" w:rsidP="00DD2875">
      <w:pPr>
        <w:pStyle w:val="BodyText1"/>
        <w:rPr>
          <w:rFonts w:ascii="Arial" w:hAnsi="Arial" w:cs="Arial"/>
          <w:b/>
          <w:sz w:val="28"/>
          <w:szCs w:val="28"/>
        </w:rPr>
      </w:pPr>
    </w:p>
    <w:p w14:paraId="144DCD41" w14:textId="77777777" w:rsidR="00994F17" w:rsidRPr="00F63A3F" w:rsidRDefault="00994F17" w:rsidP="00BE14E2">
      <w:pPr>
        <w:rPr>
          <w:rFonts w:ascii="Arial" w:hAnsi="Arial"/>
          <w:sz w:val="28"/>
          <w:szCs w:val="28"/>
          <w:lang w:val="en-US"/>
        </w:rPr>
      </w:pPr>
    </w:p>
    <w:p w14:paraId="07C7E273" w14:textId="77777777" w:rsidR="00994F17" w:rsidRPr="00F63A3F" w:rsidRDefault="00994F17" w:rsidP="00BE14E2">
      <w:pPr>
        <w:rPr>
          <w:rFonts w:ascii="Arial" w:hAnsi="Arial"/>
          <w:sz w:val="28"/>
          <w:szCs w:val="28"/>
          <w:lang w:val="en-US"/>
        </w:rPr>
      </w:pPr>
    </w:p>
    <w:p w14:paraId="1A471339" w14:textId="77777777" w:rsidR="00994F17" w:rsidRPr="00F63A3F" w:rsidRDefault="00994F17" w:rsidP="00BE14E2">
      <w:pPr>
        <w:rPr>
          <w:rFonts w:ascii="Arial" w:hAnsi="Arial"/>
          <w:sz w:val="28"/>
          <w:szCs w:val="28"/>
          <w:lang w:val="en-US"/>
        </w:rPr>
      </w:pPr>
    </w:p>
    <w:p w14:paraId="33B92316" w14:textId="77777777" w:rsidR="00994F17" w:rsidRPr="00F63A3F" w:rsidRDefault="00994F17" w:rsidP="00BE14E2">
      <w:pPr>
        <w:rPr>
          <w:rFonts w:ascii="Arial" w:hAnsi="Arial"/>
          <w:sz w:val="28"/>
          <w:szCs w:val="28"/>
          <w:lang w:val="en-US"/>
        </w:rPr>
      </w:pPr>
    </w:p>
    <w:p w14:paraId="6083D15E" w14:textId="77777777" w:rsidR="00994F17" w:rsidRPr="00F63A3F" w:rsidRDefault="00994F17" w:rsidP="00BE14E2">
      <w:pPr>
        <w:rPr>
          <w:rFonts w:ascii="Arial" w:hAnsi="Arial"/>
          <w:sz w:val="28"/>
          <w:szCs w:val="28"/>
          <w:lang w:val="en-US"/>
        </w:rPr>
      </w:pPr>
    </w:p>
    <w:p w14:paraId="3C03DCD7" w14:textId="77777777" w:rsidR="00994F17" w:rsidRPr="00F63A3F" w:rsidRDefault="00C30525" w:rsidP="00BE14E2">
      <w:pPr>
        <w:rPr>
          <w:rFonts w:ascii="Arial" w:hAnsi="Arial"/>
          <w:sz w:val="28"/>
          <w:szCs w:val="28"/>
          <w:lang w:val="en-US"/>
        </w:rPr>
      </w:pPr>
      <w:r w:rsidRPr="00F63A3F">
        <w:rPr>
          <w:rFonts w:ascii="Arial" w:hAnsi="Arial"/>
          <w:noProof/>
          <w:sz w:val="28"/>
          <w:szCs w:val="28"/>
          <w:lang w:eastAsia="en-GB"/>
        </w:rPr>
        <mc:AlternateContent>
          <mc:Choice Requires="wps">
            <w:drawing>
              <wp:anchor distT="0" distB="0" distL="114300" distR="114300" simplePos="0" relativeHeight="251428864" behindDoc="0" locked="0" layoutInCell="1" allowOverlap="1" wp14:anchorId="00F0E929" wp14:editId="352D780D">
                <wp:simplePos x="0" y="0"/>
                <wp:positionH relativeFrom="column">
                  <wp:posOffset>-96520</wp:posOffset>
                </wp:positionH>
                <wp:positionV relativeFrom="paragraph">
                  <wp:posOffset>233045</wp:posOffset>
                </wp:positionV>
                <wp:extent cx="6357620" cy="1141095"/>
                <wp:effectExtent l="0" t="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AC264D" w14:textId="77777777" w:rsidR="00ED4F71" w:rsidRPr="00DC4E2B" w:rsidRDefault="00487E51" w:rsidP="00DC4E2B">
                            <w:pPr>
                              <w:pStyle w:val="CoverTitle"/>
                            </w:pPr>
                            <w:r>
                              <w:t xml:space="preserve">Steps to create the Starter Kit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F0E929" id="_x0000_t202" coordsize="21600,21600" o:spt="202" path="m0,0l0,21600,21600,21600,21600,0xe">
                <v:stroke joinstyle="miter"/>
                <v:path gradientshapeok="t" o:connecttype="rect"/>
              </v:shapetype>
              <v:shape id="Text Box 16" o:spid="_x0000_s1026" type="#_x0000_t202" style="position:absolute;margin-left:-7.6pt;margin-top:18.35pt;width:500.6pt;height:89.8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" filled="f" stroked="f">
                <v:textbox>
                  <w:txbxContent>
                    <w:p w14:paraId="4AAC264D" w14:textId="77777777" w:rsidR="00ED4F71" w:rsidRPr="00DC4E2B" w:rsidRDefault="00487E51" w:rsidP="00DC4E2B">
                      <w:pPr>
                        <w:pStyle w:val="CoverTitle"/>
                      </w:pPr>
                      <w:r>
                        <w:t xml:space="preserve">Steps to create the Starter Kit </w:t>
                      </w:r>
                    </w:p>
                  </w:txbxContent>
                </v:textbox>
              </v:shape>
            </w:pict>
          </mc:Fallback>
        </mc:AlternateContent>
      </w:r>
    </w:p>
    <w:p w14:paraId="7B3BE7D6" w14:textId="77777777" w:rsidR="00994F17" w:rsidRPr="00F63A3F" w:rsidRDefault="00994F17" w:rsidP="00BE14E2">
      <w:pPr>
        <w:rPr>
          <w:rFonts w:ascii="Arial" w:hAnsi="Arial"/>
          <w:sz w:val="28"/>
          <w:szCs w:val="28"/>
          <w:lang w:val="en-US"/>
        </w:rPr>
      </w:pPr>
    </w:p>
    <w:p w14:paraId="443A04BD" w14:textId="77777777" w:rsidR="00994F17" w:rsidRPr="00F63A3F" w:rsidRDefault="00994F17" w:rsidP="00BE14E2">
      <w:pPr>
        <w:rPr>
          <w:rFonts w:ascii="Arial" w:hAnsi="Arial"/>
          <w:sz w:val="28"/>
          <w:szCs w:val="28"/>
          <w:lang w:val="en-US"/>
        </w:rPr>
      </w:pPr>
    </w:p>
    <w:p w14:paraId="00D49437" w14:textId="77777777" w:rsidR="00994F17" w:rsidRPr="00F63A3F" w:rsidRDefault="00994F17" w:rsidP="00BE14E2">
      <w:pPr>
        <w:rPr>
          <w:rFonts w:ascii="Arial" w:hAnsi="Arial"/>
          <w:sz w:val="28"/>
          <w:szCs w:val="28"/>
          <w:lang w:val="en-US"/>
        </w:rPr>
      </w:pPr>
    </w:p>
    <w:p w14:paraId="7646B561" w14:textId="77777777" w:rsidR="00994F17" w:rsidRPr="00F63A3F" w:rsidRDefault="00994F17" w:rsidP="00BE14E2">
      <w:pPr>
        <w:rPr>
          <w:rFonts w:ascii="Arial" w:hAnsi="Arial"/>
          <w:sz w:val="28"/>
          <w:szCs w:val="28"/>
          <w:lang w:val="en-US"/>
        </w:rPr>
      </w:pPr>
    </w:p>
    <w:p w14:paraId="11A93B4F" w14:textId="77777777" w:rsidR="00994F17" w:rsidRPr="00F63A3F" w:rsidRDefault="00994F17" w:rsidP="00BE14E2">
      <w:pPr>
        <w:rPr>
          <w:rFonts w:ascii="Arial" w:hAnsi="Arial"/>
          <w:sz w:val="28"/>
          <w:szCs w:val="28"/>
          <w:lang w:val="en-US"/>
        </w:rPr>
      </w:pPr>
    </w:p>
    <w:p w14:paraId="24550876" w14:textId="77777777" w:rsidR="00994F17" w:rsidRPr="00F63A3F" w:rsidRDefault="00C30525" w:rsidP="00BE14E2">
      <w:pPr>
        <w:rPr>
          <w:rFonts w:ascii="Arial" w:hAnsi="Arial"/>
          <w:sz w:val="28"/>
          <w:szCs w:val="28"/>
          <w:lang w:val="en-US"/>
        </w:rPr>
      </w:pPr>
      <w:r w:rsidRPr="00F63A3F">
        <w:rPr>
          <w:rFonts w:ascii="Arial" w:hAnsi="Arial"/>
          <w:noProof/>
          <w:sz w:val="28"/>
          <w:szCs w:val="28"/>
          <w:lang w:eastAsia="en-GB"/>
        </w:rPr>
        <mc:AlternateContent>
          <mc:Choice Requires="wps">
            <w:drawing>
              <wp:anchor distT="0" distB="0" distL="114300" distR="114300" simplePos="0" relativeHeight="251447296" behindDoc="0" locked="0" layoutInCell="1" allowOverlap="1" wp14:anchorId="2C63605E" wp14:editId="7B74CCBA">
                <wp:simplePos x="0" y="0"/>
                <wp:positionH relativeFrom="column">
                  <wp:posOffset>-96520</wp:posOffset>
                </wp:positionH>
                <wp:positionV relativeFrom="paragraph">
                  <wp:posOffset>246380</wp:posOffset>
                </wp:positionV>
                <wp:extent cx="5271770" cy="307340"/>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3073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42469D" w14:textId="77777777" w:rsidR="00ED4F71" w:rsidRPr="000842CC" w:rsidRDefault="00ED4F71" w:rsidP="000842CC">
                            <w:pPr>
                              <w:pStyle w:val="CoverSubtitle"/>
                            </w:pP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C63605E" id="Text Box 17" o:spid="_x0000_s1027" type="#_x0000_t202" style="position:absolute;margin-left:-7.6pt;margin-top:19.4pt;width:415.1pt;height:24.2pt;z-index:251447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" filled="f" stroked="f">
                <v:textbox style="mso-fit-shape-to-text:t">
                  <w:txbxContent>
                    <w:p w14:paraId="2542469D" w14:textId="77777777" w:rsidR="00ED4F71" w:rsidRPr="000842CC" w:rsidRDefault="00ED4F71" w:rsidP="000842CC">
                      <w:pPr>
                        <w:pStyle w:val="CoverSubtitle"/>
                      </w:pPr>
                    </w:p>
                  </w:txbxContent>
                </v:textbox>
              </v:shape>
            </w:pict>
          </mc:Fallback>
        </mc:AlternateContent>
      </w:r>
    </w:p>
    <w:p w14:paraId="6D326AA2" w14:textId="77777777" w:rsidR="00994F17" w:rsidRPr="00F63A3F" w:rsidRDefault="00994F17" w:rsidP="00BE14E2">
      <w:pPr>
        <w:rPr>
          <w:rFonts w:ascii="Arial" w:hAnsi="Arial"/>
          <w:sz w:val="28"/>
          <w:szCs w:val="28"/>
          <w:lang w:val="en-US"/>
        </w:rPr>
      </w:pPr>
    </w:p>
    <w:p w14:paraId="4231CBE7" w14:textId="77777777" w:rsidR="00994F17" w:rsidRPr="00F63A3F" w:rsidRDefault="00994F17" w:rsidP="00BE14E2">
      <w:pPr>
        <w:rPr>
          <w:rFonts w:ascii="Arial" w:hAnsi="Arial"/>
          <w:sz w:val="28"/>
          <w:szCs w:val="28"/>
          <w:lang w:val="en-US"/>
        </w:rPr>
      </w:pPr>
    </w:p>
    <w:p w14:paraId="0B682AEC" w14:textId="77777777" w:rsidR="00994F17" w:rsidRPr="00F63A3F" w:rsidRDefault="00994F17" w:rsidP="00BE14E2">
      <w:pPr>
        <w:rPr>
          <w:rFonts w:ascii="Arial" w:hAnsi="Arial"/>
          <w:sz w:val="28"/>
          <w:szCs w:val="28"/>
          <w:lang w:val="en-US"/>
        </w:rPr>
      </w:pPr>
    </w:p>
    <w:p w14:paraId="36435695" w14:textId="77777777" w:rsidR="00994F17" w:rsidRPr="00F63A3F" w:rsidRDefault="00994F17" w:rsidP="00BE14E2">
      <w:pPr>
        <w:rPr>
          <w:rFonts w:ascii="Arial" w:hAnsi="Arial"/>
          <w:sz w:val="28"/>
          <w:szCs w:val="28"/>
          <w:lang w:val="en-US"/>
        </w:rPr>
      </w:pPr>
    </w:p>
    <w:p w14:paraId="505D6A78" w14:textId="77777777" w:rsidR="00994F17" w:rsidRPr="00F63A3F" w:rsidRDefault="00994F17" w:rsidP="007927EC">
      <w:pPr>
        <w:pStyle w:val="Heading20"/>
        <w:rPr>
          <w:rFonts w:ascii="Arial" w:hAnsi="Arial" w:cs="Arial"/>
          <w:b/>
          <w:sz w:val="28"/>
          <w:szCs w:val="28"/>
        </w:rPr>
      </w:pPr>
    </w:p>
    <w:p w14:paraId="2ACA5D5B" w14:textId="77777777" w:rsidR="00994F17" w:rsidRPr="00F63A3F" w:rsidRDefault="00994F17" w:rsidP="00BE14E2">
      <w:pPr>
        <w:rPr>
          <w:rFonts w:ascii="Arial" w:hAnsi="Arial"/>
          <w:sz w:val="28"/>
          <w:szCs w:val="28"/>
          <w:lang w:val="en-US"/>
        </w:rPr>
      </w:pPr>
    </w:p>
    <w:p w14:paraId="306C24C8" w14:textId="77777777" w:rsidR="00C30525" w:rsidRPr="00F63A3F" w:rsidRDefault="00C30525" w:rsidP="00BE14E2">
      <w:pPr>
        <w:rPr>
          <w:rFonts w:ascii="Arial" w:hAnsi="Arial"/>
          <w:sz w:val="28"/>
          <w:szCs w:val="28"/>
          <w:lang w:val="en-US"/>
        </w:rPr>
      </w:pPr>
    </w:p>
    <w:p w14:paraId="3FCBD364" w14:textId="77777777" w:rsidR="00994F17" w:rsidRPr="00F63A3F" w:rsidRDefault="00994F17" w:rsidP="00BE14E2">
      <w:pPr>
        <w:rPr>
          <w:rFonts w:ascii="Arial" w:hAnsi="Arial"/>
          <w:sz w:val="28"/>
          <w:szCs w:val="28"/>
          <w:lang w:val="en-US"/>
        </w:rPr>
      </w:pPr>
      <w:r w:rsidRPr="00F63A3F">
        <w:rPr>
          <w:rFonts w:ascii="Arial" w:hAnsi="Arial"/>
          <w:sz w:val="28"/>
          <w:szCs w:val="28"/>
          <w:lang w:val="en-US"/>
        </w:rPr>
        <w:tab/>
      </w:r>
    </w:p>
    <w:p w14:paraId="097968CA" w14:textId="77777777" w:rsidR="00C30525" w:rsidRPr="00F63A3F" w:rsidRDefault="00C30525" w:rsidP="00F63A3F">
      <w:pPr>
        <w:pStyle w:val="ContactName"/>
        <w:framePr w:wrap="around"/>
        <w:jc w:val="center"/>
        <w:rPr>
          <w:rFonts w:ascii="Arial" w:hAnsi="Arial"/>
          <w:sz w:val="28"/>
          <w:szCs w:val="28"/>
        </w:rPr>
        <w:sectPr w:rsidR="00C30525" w:rsidRPr="00F63A3F" w:rsidSect="000C6DA8">
          <w:headerReference w:type="default" r:id="rId8"/>
          <w:footerReference w:type="default" r:id="rId9"/>
          <w:pgSz w:w="11909" w:h="16834" w:code="9"/>
          <w:pgMar w:top="1134" w:right="851" w:bottom="1043" w:left="851" w:header="720" w:footer="1021" w:gutter="0"/>
          <w:cols w:space="720"/>
          <w:docGrid w:linePitch="360"/>
        </w:sectPr>
      </w:pPr>
    </w:p>
    <w:p w14:paraId="11B5CF79" w14:textId="77777777" w:rsidR="00487E51" w:rsidRPr="00F63A3F" w:rsidRDefault="00487E51" w:rsidP="00487E51">
      <w:pPr>
        <w:rPr>
          <w:rFonts w:ascii="Arial" w:hAnsi="Arial"/>
          <w:sz w:val="28"/>
          <w:szCs w:val="28"/>
        </w:rPr>
      </w:pPr>
    </w:p>
    <w:p w14:paraId="06E51061" w14:textId="77777777" w:rsidR="00487E51" w:rsidRPr="00F63A3F" w:rsidRDefault="00487E51" w:rsidP="00487E51">
      <w:pPr>
        <w:rPr>
          <w:rFonts w:ascii="Arial" w:hAnsi="Arial"/>
          <w:sz w:val="28"/>
          <w:szCs w:val="28"/>
        </w:rPr>
      </w:pPr>
      <w:r w:rsidRPr="00F63A3F">
        <w:rPr>
          <w:rFonts w:ascii="Arial" w:hAnsi="Arial"/>
          <w:sz w:val="28"/>
          <w:szCs w:val="28"/>
        </w:rPr>
        <w:t>Make sure the below softwares are already installed in your system and your using open network without any restriction (good bandwidth).</w:t>
      </w:r>
    </w:p>
    <w:p w14:paraId="1CB20E4A" w14:textId="77777777" w:rsidR="00487E51" w:rsidRPr="00F63A3F" w:rsidRDefault="00487E51" w:rsidP="00487E51">
      <w:pPr>
        <w:rPr>
          <w:rFonts w:ascii="Arial" w:hAnsi="Arial"/>
          <w:sz w:val="28"/>
          <w:szCs w:val="28"/>
        </w:rPr>
      </w:pPr>
    </w:p>
    <w:p w14:paraId="75DAF76F" w14:textId="77777777" w:rsidR="00487E51" w:rsidRPr="00F63A3F" w:rsidRDefault="00487E51" w:rsidP="00487E51">
      <w:pPr>
        <w:pStyle w:val="ListParagraph"/>
        <w:numPr>
          <w:ilvl w:val="0"/>
          <w:numId w:val="24"/>
        </w:numPr>
        <w:rPr>
          <w:rFonts w:ascii="Arial" w:hAnsi="Arial" w:cs="Arial"/>
          <w:b/>
          <w:sz w:val="28"/>
          <w:szCs w:val="28"/>
        </w:rPr>
      </w:pPr>
      <w:r w:rsidRPr="00F63A3F">
        <w:rPr>
          <w:rFonts w:ascii="Arial" w:hAnsi="Arial" w:cs="Arial"/>
          <w:b/>
          <w:sz w:val="28"/>
          <w:szCs w:val="28"/>
        </w:rPr>
        <w:t xml:space="preserve">Node Js </w:t>
      </w:r>
    </w:p>
    <w:p w14:paraId="6C535342" w14:textId="77777777" w:rsidR="00487E51" w:rsidRPr="00F63A3F" w:rsidRDefault="00487E51" w:rsidP="00487E51">
      <w:pPr>
        <w:pStyle w:val="ListParagraph"/>
        <w:numPr>
          <w:ilvl w:val="0"/>
          <w:numId w:val="24"/>
        </w:numPr>
        <w:rPr>
          <w:rFonts w:ascii="Arial" w:hAnsi="Arial" w:cs="Arial"/>
          <w:b/>
          <w:sz w:val="28"/>
          <w:szCs w:val="28"/>
        </w:rPr>
      </w:pPr>
      <w:r w:rsidRPr="00F63A3F">
        <w:rPr>
          <w:rFonts w:ascii="Arial" w:hAnsi="Arial" w:cs="Arial"/>
          <w:b/>
          <w:sz w:val="28"/>
          <w:szCs w:val="28"/>
        </w:rPr>
        <w:t xml:space="preserve">Java version Sdk 8 </w:t>
      </w:r>
    </w:p>
    <w:p w14:paraId="53AE0795" w14:textId="77777777" w:rsidR="00487E51" w:rsidRPr="00F63A3F" w:rsidRDefault="00487E51" w:rsidP="00487E51">
      <w:pPr>
        <w:pStyle w:val="ListParagraph"/>
        <w:numPr>
          <w:ilvl w:val="0"/>
          <w:numId w:val="24"/>
        </w:numPr>
        <w:rPr>
          <w:rFonts w:ascii="Arial" w:hAnsi="Arial" w:cs="Arial"/>
          <w:b/>
          <w:sz w:val="28"/>
          <w:szCs w:val="28"/>
        </w:rPr>
      </w:pPr>
      <w:r w:rsidRPr="00F63A3F">
        <w:rPr>
          <w:rFonts w:ascii="Arial" w:hAnsi="Arial" w:cs="Arial"/>
          <w:b/>
          <w:sz w:val="28"/>
          <w:szCs w:val="28"/>
        </w:rPr>
        <w:t>Cordova and ionic</w:t>
      </w:r>
    </w:p>
    <w:p w14:paraId="5665BBAA" w14:textId="77777777" w:rsidR="00487E51" w:rsidRPr="00F63A3F" w:rsidRDefault="00487E51" w:rsidP="00487E51">
      <w:pPr>
        <w:pStyle w:val="ListParagraph"/>
        <w:numPr>
          <w:ilvl w:val="0"/>
          <w:numId w:val="24"/>
        </w:numPr>
        <w:rPr>
          <w:rFonts w:ascii="Arial" w:hAnsi="Arial" w:cs="Arial"/>
          <w:b/>
          <w:sz w:val="28"/>
          <w:szCs w:val="28"/>
        </w:rPr>
      </w:pPr>
      <w:r w:rsidRPr="00F63A3F">
        <w:rPr>
          <w:rFonts w:ascii="Arial" w:hAnsi="Arial" w:cs="Arial"/>
          <w:b/>
          <w:sz w:val="28"/>
          <w:szCs w:val="28"/>
        </w:rPr>
        <w:t>Visual Studio code</w:t>
      </w:r>
    </w:p>
    <w:p w14:paraId="17DD4F1D" w14:textId="77777777" w:rsidR="00487E51" w:rsidRPr="00F63A3F" w:rsidRDefault="00487E51" w:rsidP="00487E51">
      <w:pPr>
        <w:pStyle w:val="ListParagraph"/>
        <w:numPr>
          <w:ilvl w:val="0"/>
          <w:numId w:val="24"/>
        </w:numPr>
        <w:rPr>
          <w:rFonts w:ascii="Arial" w:hAnsi="Arial" w:cs="Arial"/>
          <w:b/>
          <w:sz w:val="28"/>
          <w:szCs w:val="28"/>
        </w:rPr>
      </w:pPr>
      <w:r w:rsidRPr="00F63A3F">
        <w:rPr>
          <w:rFonts w:ascii="Arial" w:hAnsi="Arial" w:cs="Arial"/>
          <w:b/>
          <w:sz w:val="28"/>
          <w:szCs w:val="28"/>
        </w:rPr>
        <w:t>Android Studio 3.0</w:t>
      </w:r>
    </w:p>
    <w:p w14:paraId="2030C3A9" w14:textId="77777777" w:rsidR="00487E51" w:rsidRPr="00F63A3F" w:rsidRDefault="00487E51" w:rsidP="00487E51">
      <w:pPr>
        <w:pStyle w:val="ListParagraph"/>
        <w:numPr>
          <w:ilvl w:val="0"/>
          <w:numId w:val="24"/>
        </w:numPr>
        <w:rPr>
          <w:rFonts w:ascii="Arial" w:hAnsi="Arial" w:cs="Arial"/>
          <w:b/>
          <w:sz w:val="28"/>
          <w:szCs w:val="28"/>
        </w:rPr>
      </w:pPr>
      <w:r w:rsidRPr="00F63A3F">
        <w:rPr>
          <w:rFonts w:ascii="Arial" w:hAnsi="Arial" w:cs="Arial"/>
          <w:b/>
          <w:sz w:val="28"/>
          <w:szCs w:val="28"/>
        </w:rPr>
        <w:t>Chrome browser</w:t>
      </w:r>
    </w:p>
    <w:p w14:paraId="09CEDFBF" w14:textId="77777777" w:rsidR="00487E51" w:rsidRPr="00F63A3F" w:rsidRDefault="00487E51" w:rsidP="00487E51">
      <w:pPr>
        <w:rPr>
          <w:rFonts w:ascii="Arial" w:hAnsi="Arial"/>
          <w:sz w:val="28"/>
          <w:szCs w:val="28"/>
        </w:rPr>
      </w:pPr>
    </w:p>
    <w:p w14:paraId="606A6273"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Start creating an application</w:t>
      </w:r>
    </w:p>
    <w:p w14:paraId="6C4FBB3A" w14:textId="77777777" w:rsidR="00487E51" w:rsidRPr="00F63A3F" w:rsidRDefault="00487E51" w:rsidP="00487E51">
      <w:pPr>
        <w:rPr>
          <w:rFonts w:ascii="Arial" w:hAnsi="Arial"/>
          <w:sz w:val="28"/>
          <w:szCs w:val="28"/>
        </w:rPr>
      </w:pPr>
      <w:r w:rsidRPr="00F63A3F">
        <w:rPr>
          <w:rFonts w:ascii="Arial" w:hAnsi="Arial"/>
          <w:sz w:val="28"/>
          <w:szCs w:val="28"/>
        </w:rPr>
        <w:t>Use the command below to create a new mobile application.</w:t>
      </w:r>
    </w:p>
    <w:p w14:paraId="49CE9E06" w14:textId="77777777" w:rsidR="00487E51" w:rsidRPr="00F63A3F" w:rsidRDefault="00487E51" w:rsidP="00487E51">
      <w:pPr>
        <w:rPr>
          <w:rFonts w:ascii="Arial" w:hAnsi="Arial"/>
          <w:sz w:val="28"/>
          <w:szCs w:val="28"/>
        </w:rPr>
      </w:pPr>
    </w:p>
    <w:p w14:paraId="1691330F" w14:textId="77777777" w:rsidR="00487E51" w:rsidRPr="00F63A3F" w:rsidRDefault="00487E51" w:rsidP="00487E51">
      <w:pPr>
        <w:rPr>
          <w:rFonts w:ascii="Arial" w:hAnsi="Arial"/>
          <w:sz w:val="28"/>
          <w:szCs w:val="28"/>
        </w:rPr>
      </w:pPr>
      <w:r w:rsidRPr="00F63A3F">
        <w:rPr>
          <w:rFonts w:ascii="Arial" w:hAnsi="Arial"/>
          <w:sz w:val="28"/>
          <w:szCs w:val="28"/>
        </w:rPr>
        <w:t>$ ionic start myApp blank</w:t>
      </w:r>
    </w:p>
    <w:p w14:paraId="5B6088FC" w14:textId="77777777" w:rsidR="00487E51" w:rsidRPr="00F63A3F" w:rsidRDefault="00487E51" w:rsidP="00487E51">
      <w:pPr>
        <w:rPr>
          <w:rFonts w:ascii="Arial" w:hAnsi="Arial"/>
          <w:sz w:val="28"/>
          <w:szCs w:val="28"/>
        </w:rPr>
      </w:pPr>
      <w:proofErr w:type="gramStart"/>
      <w:r w:rsidRPr="00F63A3F">
        <w:rPr>
          <w:rFonts w:ascii="Arial" w:hAnsi="Arial"/>
          <w:sz w:val="28"/>
          <w:szCs w:val="28"/>
        </w:rPr>
        <w:t>( myApp</w:t>
      </w:r>
      <w:proofErr w:type="gramEnd"/>
      <w:r w:rsidRPr="00F63A3F">
        <w:rPr>
          <w:rFonts w:ascii="Arial" w:hAnsi="Arial"/>
          <w:sz w:val="28"/>
          <w:szCs w:val="28"/>
        </w:rPr>
        <w:t xml:space="preserve"> is the name of your application and ‘blank’ is a template used)</w:t>
      </w:r>
    </w:p>
    <w:p w14:paraId="217410C7" w14:textId="77777777" w:rsidR="00487E51" w:rsidRPr="00F63A3F" w:rsidRDefault="00487E51" w:rsidP="00487E51">
      <w:pPr>
        <w:rPr>
          <w:rFonts w:ascii="Arial" w:hAnsi="Arial"/>
          <w:sz w:val="28"/>
          <w:szCs w:val="28"/>
        </w:rPr>
      </w:pPr>
      <w:bookmarkStart w:id="0" w:name="_GoBack"/>
      <w:bookmarkEnd w:id="0"/>
    </w:p>
    <w:p w14:paraId="7CB464FA"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4ADEE435" wp14:editId="63E5A563">
            <wp:extent cx="2422525" cy="2574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7 at 3.24.54 PM.png"/>
                    <pic:cNvPicPr/>
                  </pic:nvPicPr>
                  <pic:blipFill>
                    <a:blip r:embed="rId10">
                      <a:extLst>
                        <a:ext uri="{28A0092B-C50C-407E-A947-70E740481C1C}">
                          <a14:useLocalDpi xmlns:a14="http://schemas.microsoft.com/office/drawing/2010/main" val="0"/>
                        </a:ext>
                      </a:extLst>
                    </a:blip>
                    <a:stretch>
                      <a:fillRect/>
                    </a:stretch>
                  </pic:blipFill>
                  <pic:spPr>
                    <a:xfrm>
                      <a:off x="0" y="0"/>
                      <a:ext cx="2454268" cy="2608590"/>
                    </a:xfrm>
                    <a:prstGeom prst="rect">
                      <a:avLst/>
                    </a:prstGeom>
                  </pic:spPr>
                </pic:pic>
              </a:graphicData>
            </a:graphic>
          </wp:inline>
        </w:drawing>
      </w:r>
      <w:r w:rsidRPr="00F63A3F">
        <w:rPr>
          <w:rFonts w:ascii="Arial" w:hAnsi="Arial"/>
          <w:noProof/>
          <w:sz w:val="28"/>
          <w:szCs w:val="28"/>
        </w:rPr>
        <w:drawing>
          <wp:inline distT="0" distB="0" distL="0" distR="0" wp14:anchorId="7C06A286" wp14:editId="2595ED89">
            <wp:extent cx="2549561" cy="266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7 at 3.25.03 PM.png"/>
                    <pic:cNvPicPr/>
                  </pic:nvPicPr>
                  <pic:blipFill>
                    <a:blip r:embed="rId11">
                      <a:extLst>
                        <a:ext uri="{28A0092B-C50C-407E-A947-70E740481C1C}">
                          <a14:useLocalDpi xmlns:a14="http://schemas.microsoft.com/office/drawing/2010/main" val="0"/>
                        </a:ext>
                      </a:extLst>
                    </a:blip>
                    <a:stretch>
                      <a:fillRect/>
                    </a:stretch>
                  </pic:blipFill>
                  <pic:spPr>
                    <a:xfrm>
                      <a:off x="0" y="0"/>
                      <a:ext cx="2590439" cy="2712341"/>
                    </a:xfrm>
                    <a:prstGeom prst="rect">
                      <a:avLst/>
                    </a:prstGeom>
                  </pic:spPr>
                </pic:pic>
              </a:graphicData>
            </a:graphic>
          </wp:inline>
        </w:drawing>
      </w:r>
      <w:r w:rsidRPr="00F63A3F">
        <w:rPr>
          <w:rFonts w:ascii="Arial" w:hAnsi="Arial"/>
          <w:noProof/>
          <w:sz w:val="28"/>
          <w:szCs w:val="28"/>
        </w:rPr>
        <w:drawing>
          <wp:inline distT="0" distB="0" distL="0" distR="0" wp14:anchorId="03C6682E" wp14:editId="6D976428">
            <wp:extent cx="2738673" cy="2707640"/>
            <wp:effectExtent l="0" t="0" r="508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7 at 3.25.07 PM.png"/>
                    <pic:cNvPicPr/>
                  </pic:nvPicPr>
                  <pic:blipFill>
                    <a:blip r:embed="rId12">
                      <a:extLst>
                        <a:ext uri="{28A0092B-C50C-407E-A947-70E740481C1C}">
                          <a14:useLocalDpi xmlns:a14="http://schemas.microsoft.com/office/drawing/2010/main" val="0"/>
                        </a:ext>
                      </a:extLst>
                    </a:blip>
                    <a:stretch>
                      <a:fillRect/>
                    </a:stretch>
                  </pic:blipFill>
                  <pic:spPr>
                    <a:xfrm>
                      <a:off x="0" y="0"/>
                      <a:ext cx="2774241" cy="2742805"/>
                    </a:xfrm>
                    <a:prstGeom prst="rect">
                      <a:avLst/>
                    </a:prstGeom>
                  </pic:spPr>
                </pic:pic>
              </a:graphicData>
            </a:graphic>
          </wp:inline>
        </w:drawing>
      </w:r>
    </w:p>
    <w:p w14:paraId="2F92BDFD"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RUN Your Application</w:t>
      </w:r>
    </w:p>
    <w:p w14:paraId="2B8F4D6E" w14:textId="77777777" w:rsidR="00487E51" w:rsidRPr="00F63A3F" w:rsidRDefault="00487E51" w:rsidP="00487E51">
      <w:pPr>
        <w:pStyle w:val="ListParagraph"/>
        <w:rPr>
          <w:rFonts w:ascii="Arial" w:hAnsi="Arial" w:cs="Arial"/>
          <w:b/>
          <w:sz w:val="28"/>
          <w:szCs w:val="28"/>
        </w:rPr>
      </w:pPr>
      <w:r w:rsidRPr="00F63A3F">
        <w:rPr>
          <w:rFonts w:ascii="Arial" w:hAnsi="Arial" w:cs="Arial"/>
          <w:b/>
          <w:sz w:val="28"/>
          <w:szCs w:val="28"/>
        </w:rPr>
        <w:t>To run your application, use the below command.</w:t>
      </w:r>
    </w:p>
    <w:p w14:paraId="339A497B" w14:textId="77777777" w:rsidR="00487E51" w:rsidRPr="00F63A3F" w:rsidRDefault="00487E51" w:rsidP="00487E51">
      <w:pPr>
        <w:rPr>
          <w:rFonts w:ascii="Arial" w:hAnsi="Arial"/>
          <w:sz w:val="28"/>
          <w:szCs w:val="28"/>
        </w:rPr>
      </w:pPr>
      <w:r w:rsidRPr="00F63A3F">
        <w:rPr>
          <w:rFonts w:ascii="Arial" w:hAnsi="Arial"/>
          <w:sz w:val="28"/>
          <w:szCs w:val="28"/>
        </w:rPr>
        <w:t xml:space="preserve">   </w:t>
      </w:r>
      <w:r w:rsidRPr="00F63A3F">
        <w:rPr>
          <w:rFonts w:ascii="Arial" w:hAnsi="Arial"/>
          <w:sz w:val="28"/>
          <w:szCs w:val="28"/>
        </w:rPr>
        <w:tab/>
        <w:t xml:space="preserve"> </w:t>
      </w:r>
    </w:p>
    <w:p w14:paraId="4101C954" w14:textId="77777777" w:rsidR="00487E51" w:rsidRPr="00F63A3F" w:rsidRDefault="00487E51" w:rsidP="00487E51">
      <w:pPr>
        <w:ind w:firstLine="720"/>
        <w:rPr>
          <w:rFonts w:ascii="Arial" w:hAnsi="Arial"/>
          <w:i/>
          <w:sz w:val="28"/>
          <w:szCs w:val="28"/>
        </w:rPr>
      </w:pPr>
      <w:r w:rsidRPr="00F63A3F">
        <w:rPr>
          <w:rFonts w:ascii="Arial" w:hAnsi="Arial"/>
          <w:i/>
          <w:sz w:val="28"/>
          <w:szCs w:val="28"/>
        </w:rPr>
        <w:t>cd myApp</w:t>
      </w:r>
    </w:p>
    <w:p w14:paraId="7C956697" w14:textId="77777777" w:rsidR="00487E51" w:rsidRPr="00F63A3F" w:rsidRDefault="00487E51" w:rsidP="00487E51">
      <w:pPr>
        <w:ind w:firstLine="720"/>
        <w:rPr>
          <w:rFonts w:ascii="Arial" w:hAnsi="Arial"/>
          <w:i/>
          <w:sz w:val="28"/>
          <w:szCs w:val="28"/>
        </w:rPr>
      </w:pPr>
      <w:r w:rsidRPr="00F63A3F">
        <w:rPr>
          <w:rFonts w:ascii="Arial" w:hAnsi="Arial"/>
          <w:i/>
          <w:sz w:val="28"/>
          <w:szCs w:val="28"/>
        </w:rPr>
        <w:t>ionic serve</w:t>
      </w:r>
    </w:p>
    <w:p w14:paraId="0A8DAF36" w14:textId="77777777" w:rsidR="00487E51" w:rsidRPr="00F63A3F" w:rsidRDefault="00487E51" w:rsidP="00487E51">
      <w:pPr>
        <w:rPr>
          <w:rFonts w:ascii="Arial" w:hAnsi="Arial"/>
          <w:i/>
          <w:sz w:val="28"/>
          <w:szCs w:val="28"/>
        </w:rPr>
      </w:pPr>
    </w:p>
    <w:p w14:paraId="788763EF" w14:textId="77777777" w:rsidR="00487E51" w:rsidRPr="00F63A3F" w:rsidRDefault="00487E51" w:rsidP="00487E51">
      <w:pPr>
        <w:rPr>
          <w:rFonts w:ascii="Arial" w:hAnsi="Arial"/>
          <w:sz w:val="28"/>
          <w:szCs w:val="28"/>
        </w:rPr>
      </w:pPr>
      <w:r w:rsidRPr="00F63A3F">
        <w:rPr>
          <w:rFonts w:ascii="Arial" w:hAnsi="Arial"/>
          <w:sz w:val="28"/>
          <w:szCs w:val="28"/>
        </w:rPr>
        <w:t>{Now your blank project is successfully created}</w:t>
      </w:r>
    </w:p>
    <w:p w14:paraId="7D11C64D" w14:textId="77777777" w:rsidR="00487E51" w:rsidRPr="00F63A3F" w:rsidRDefault="00487E51" w:rsidP="00487E51">
      <w:pPr>
        <w:rPr>
          <w:rFonts w:ascii="Arial" w:hAnsi="Arial"/>
          <w:sz w:val="28"/>
          <w:szCs w:val="28"/>
        </w:rPr>
      </w:pPr>
    </w:p>
    <w:p w14:paraId="2DF16931"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Open firebase base console  </w:t>
      </w:r>
      <w:hyperlink r:id="rId13" w:history="1">
        <w:r w:rsidRPr="00F63A3F">
          <w:rPr>
            <w:rStyle w:val="Hyperlink"/>
            <w:rFonts w:ascii="Arial" w:hAnsi="Arial" w:cs="Arial"/>
            <w:b/>
            <w:sz w:val="28"/>
            <w:szCs w:val="28"/>
          </w:rPr>
          <w:t>https://console.firebase.google.com</w:t>
        </w:r>
      </w:hyperlink>
      <w:r w:rsidRPr="00F63A3F">
        <w:rPr>
          <w:rFonts w:ascii="Arial" w:hAnsi="Arial" w:cs="Arial"/>
          <w:b/>
          <w:sz w:val="28"/>
          <w:szCs w:val="28"/>
        </w:rPr>
        <w:t xml:space="preserve">  from valid  gmail account . Click on “Add Project </w:t>
      </w:r>
      <w:proofErr w:type="gramStart"/>
      <w:r w:rsidRPr="00F63A3F">
        <w:rPr>
          <w:rFonts w:ascii="Arial" w:hAnsi="Arial" w:cs="Arial"/>
          <w:b/>
          <w:sz w:val="28"/>
          <w:szCs w:val="28"/>
        </w:rPr>
        <w:t>“  create</w:t>
      </w:r>
      <w:proofErr w:type="gramEnd"/>
      <w:r w:rsidRPr="00F63A3F">
        <w:rPr>
          <w:rFonts w:ascii="Arial" w:hAnsi="Arial" w:cs="Arial"/>
          <w:b/>
          <w:sz w:val="28"/>
          <w:szCs w:val="28"/>
        </w:rPr>
        <w:t xml:space="preserve"> project , project id ,select country and click on Create project. </w:t>
      </w:r>
    </w:p>
    <w:p w14:paraId="215D41F6" w14:textId="77777777" w:rsidR="00487E51" w:rsidRPr="00F63A3F" w:rsidRDefault="00487E51" w:rsidP="00487E51">
      <w:pPr>
        <w:rPr>
          <w:rFonts w:ascii="Arial" w:hAnsi="Arial"/>
          <w:sz w:val="28"/>
          <w:szCs w:val="28"/>
        </w:rPr>
      </w:pPr>
    </w:p>
    <w:p w14:paraId="11B846F2"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63EA3C41" wp14:editId="2C166ED8">
            <wp:extent cx="2223135" cy="1387734"/>
            <wp:effectExtent l="0" t="0" r="1206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27 at 4.10.00 PM.png"/>
                    <pic:cNvPicPr/>
                  </pic:nvPicPr>
                  <pic:blipFill>
                    <a:blip r:embed="rId14">
                      <a:extLst>
                        <a:ext uri="{28A0092B-C50C-407E-A947-70E740481C1C}">
                          <a14:useLocalDpi xmlns:a14="http://schemas.microsoft.com/office/drawing/2010/main" val="0"/>
                        </a:ext>
                      </a:extLst>
                    </a:blip>
                    <a:stretch>
                      <a:fillRect/>
                    </a:stretch>
                  </pic:blipFill>
                  <pic:spPr>
                    <a:xfrm>
                      <a:off x="0" y="0"/>
                      <a:ext cx="2249127" cy="1403959"/>
                    </a:xfrm>
                    <a:prstGeom prst="rect">
                      <a:avLst/>
                    </a:prstGeom>
                  </pic:spPr>
                </pic:pic>
              </a:graphicData>
            </a:graphic>
          </wp:inline>
        </w:drawing>
      </w:r>
      <w:r w:rsidRPr="00F63A3F">
        <w:rPr>
          <w:rFonts w:ascii="Arial" w:hAnsi="Arial"/>
          <w:sz w:val="28"/>
          <w:szCs w:val="28"/>
        </w:rPr>
        <w:t xml:space="preserve"> </w:t>
      </w:r>
      <w:r w:rsidRPr="00F63A3F">
        <w:rPr>
          <w:rFonts w:ascii="Arial" w:hAnsi="Arial"/>
          <w:noProof/>
          <w:sz w:val="28"/>
          <w:szCs w:val="28"/>
        </w:rPr>
        <w:drawing>
          <wp:inline distT="0" distB="0" distL="0" distR="0" wp14:anchorId="73A71727" wp14:editId="6C302655">
            <wp:extent cx="2958419" cy="2771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27 at 4.10.49 PM.png"/>
                    <pic:cNvPicPr/>
                  </pic:nvPicPr>
                  <pic:blipFill>
                    <a:blip r:embed="rId15">
                      <a:extLst>
                        <a:ext uri="{28A0092B-C50C-407E-A947-70E740481C1C}">
                          <a14:useLocalDpi xmlns:a14="http://schemas.microsoft.com/office/drawing/2010/main" val="0"/>
                        </a:ext>
                      </a:extLst>
                    </a:blip>
                    <a:stretch>
                      <a:fillRect/>
                    </a:stretch>
                  </pic:blipFill>
                  <pic:spPr>
                    <a:xfrm>
                      <a:off x="0" y="0"/>
                      <a:ext cx="2971971" cy="2783834"/>
                    </a:xfrm>
                    <a:prstGeom prst="rect">
                      <a:avLst/>
                    </a:prstGeom>
                  </pic:spPr>
                </pic:pic>
              </a:graphicData>
            </a:graphic>
          </wp:inline>
        </w:drawing>
      </w:r>
    </w:p>
    <w:p w14:paraId="65867DD1" w14:textId="77777777" w:rsidR="00487E51" w:rsidRPr="00F63A3F" w:rsidRDefault="00487E51" w:rsidP="00487E51">
      <w:pPr>
        <w:rPr>
          <w:rFonts w:ascii="Arial" w:hAnsi="Arial"/>
          <w:sz w:val="28"/>
          <w:szCs w:val="28"/>
        </w:rPr>
      </w:pPr>
    </w:p>
    <w:p w14:paraId="739594D6" w14:textId="77777777" w:rsidR="00487E51" w:rsidRPr="00F63A3F" w:rsidRDefault="00487E51" w:rsidP="00487E51">
      <w:pPr>
        <w:rPr>
          <w:rFonts w:ascii="Arial" w:hAnsi="Arial"/>
          <w:sz w:val="28"/>
          <w:szCs w:val="28"/>
        </w:rPr>
      </w:pPr>
    </w:p>
    <w:p w14:paraId="4C7BD4BF"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After creating select “add app” Select </w:t>
      </w:r>
      <w:proofErr w:type="gramStart"/>
      <w:r w:rsidRPr="00F63A3F">
        <w:rPr>
          <w:rFonts w:ascii="Arial" w:hAnsi="Arial" w:cs="Arial"/>
          <w:b/>
          <w:sz w:val="28"/>
          <w:szCs w:val="28"/>
        </w:rPr>
        <w:t>“ Add</w:t>
      </w:r>
      <w:proofErr w:type="gramEnd"/>
      <w:r w:rsidRPr="00F63A3F">
        <w:rPr>
          <w:rFonts w:ascii="Arial" w:hAnsi="Arial" w:cs="Arial"/>
          <w:b/>
          <w:sz w:val="28"/>
          <w:szCs w:val="28"/>
        </w:rPr>
        <w:t xml:space="preserve"> Firebase to your Android app ” for android platform. </w:t>
      </w:r>
      <w:proofErr w:type="gramStart"/>
      <w:r w:rsidRPr="00F63A3F">
        <w:rPr>
          <w:rFonts w:ascii="Arial" w:hAnsi="Arial" w:cs="Arial"/>
          <w:b/>
          <w:sz w:val="28"/>
          <w:szCs w:val="28"/>
        </w:rPr>
        <w:t>Similarly</w:t>
      </w:r>
      <w:proofErr w:type="gramEnd"/>
      <w:r w:rsidRPr="00F63A3F">
        <w:rPr>
          <w:rFonts w:ascii="Arial" w:hAnsi="Arial" w:cs="Arial"/>
          <w:b/>
          <w:sz w:val="28"/>
          <w:szCs w:val="28"/>
        </w:rPr>
        <w:t xml:space="preserve"> for iOS and web app platform select respective options.</w:t>
      </w:r>
    </w:p>
    <w:p w14:paraId="459D78BB" w14:textId="77777777" w:rsidR="00487E51" w:rsidRPr="00F63A3F" w:rsidRDefault="00487E51" w:rsidP="00487E51">
      <w:pPr>
        <w:rPr>
          <w:rFonts w:ascii="Arial" w:hAnsi="Arial"/>
          <w:sz w:val="28"/>
          <w:szCs w:val="28"/>
        </w:rPr>
      </w:pPr>
    </w:p>
    <w:p w14:paraId="452D7380" w14:textId="77777777" w:rsidR="00487E51" w:rsidRPr="00F63A3F" w:rsidRDefault="00487E51" w:rsidP="00487E51">
      <w:pPr>
        <w:rPr>
          <w:rFonts w:ascii="Arial" w:hAnsi="Arial"/>
          <w:sz w:val="28"/>
          <w:szCs w:val="28"/>
        </w:rPr>
      </w:pPr>
      <w:r w:rsidRPr="00F63A3F">
        <w:rPr>
          <w:rFonts w:ascii="Arial" w:hAnsi="Arial"/>
          <w:sz w:val="28"/>
          <w:szCs w:val="28"/>
        </w:rPr>
        <w:t xml:space="preserve"> </w:t>
      </w:r>
      <w:r w:rsidRPr="00F63A3F">
        <w:rPr>
          <w:rFonts w:ascii="Arial" w:hAnsi="Arial"/>
          <w:noProof/>
          <w:sz w:val="28"/>
          <w:szCs w:val="28"/>
        </w:rPr>
        <w:drawing>
          <wp:inline distT="0" distB="0" distL="0" distR="0" wp14:anchorId="0E3B6BC4" wp14:editId="18A1EC70">
            <wp:extent cx="4737735" cy="2314767"/>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27 at 4.12.24 PM.png"/>
                    <pic:cNvPicPr/>
                  </pic:nvPicPr>
                  <pic:blipFill>
                    <a:blip r:embed="rId16">
                      <a:extLst>
                        <a:ext uri="{28A0092B-C50C-407E-A947-70E740481C1C}">
                          <a14:useLocalDpi xmlns:a14="http://schemas.microsoft.com/office/drawing/2010/main" val="0"/>
                        </a:ext>
                      </a:extLst>
                    </a:blip>
                    <a:stretch>
                      <a:fillRect/>
                    </a:stretch>
                  </pic:blipFill>
                  <pic:spPr>
                    <a:xfrm>
                      <a:off x="0" y="0"/>
                      <a:ext cx="4758407" cy="2324867"/>
                    </a:xfrm>
                    <a:prstGeom prst="rect">
                      <a:avLst/>
                    </a:prstGeom>
                  </pic:spPr>
                </pic:pic>
              </a:graphicData>
            </a:graphic>
          </wp:inline>
        </w:drawing>
      </w:r>
    </w:p>
    <w:p w14:paraId="7BB4DFF8" w14:textId="77777777" w:rsidR="00487E51" w:rsidRPr="00F63A3F" w:rsidRDefault="00487E51" w:rsidP="00487E51">
      <w:pPr>
        <w:rPr>
          <w:rFonts w:ascii="Arial" w:hAnsi="Arial"/>
          <w:sz w:val="28"/>
          <w:szCs w:val="28"/>
        </w:rPr>
      </w:pPr>
    </w:p>
    <w:p w14:paraId="65013191"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16F83AF0" wp14:editId="4BF9D025">
            <wp:extent cx="5537835" cy="471821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27 at 4.14.46 PM.png"/>
                    <pic:cNvPicPr/>
                  </pic:nvPicPr>
                  <pic:blipFill>
                    <a:blip r:embed="rId17">
                      <a:extLst>
                        <a:ext uri="{28A0092B-C50C-407E-A947-70E740481C1C}">
                          <a14:useLocalDpi xmlns:a14="http://schemas.microsoft.com/office/drawing/2010/main" val="0"/>
                        </a:ext>
                      </a:extLst>
                    </a:blip>
                    <a:stretch>
                      <a:fillRect/>
                    </a:stretch>
                  </pic:blipFill>
                  <pic:spPr>
                    <a:xfrm>
                      <a:off x="0" y="0"/>
                      <a:ext cx="5551034" cy="4729456"/>
                    </a:xfrm>
                    <a:prstGeom prst="rect">
                      <a:avLst/>
                    </a:prstGeom>
                  </pic:spPr>
                </pic:pic>
              </a:graphicData>
            </a:graphic>
          </wp:inline>
        </w:drawing>
      </w:r>
    </w:p>
    <w:p w14:paraId="79D766E8"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Enable Sign-in </w:t>
      </w:r>
      <w:proofErr w:type="gramStart"/>
      <w:r w:rsidRPr="00F63A3F">
        <w:rPr>
          <w:rFonts w:ascii="Arial" w:hAnsi="Arial" w:cs="Arial"/>
          <w:b/>
          <w:sz w:val="28"/>
          <w:szCs w:val="28"/>
        </w:rPr>
        <w:t>Authentication :</w:t>
      </w:r>
      <w:proofErr w:type="gramEnd"/>
      <w:r w:rsidRPr="00F63A3F">
        <w:rPr>
          <w:rFonts w:ascii="Arial" w:hAnsi="Arial" w:cs="Arial"/>
          <w:b/>
          <w:sz w:val="28"/>
          <w:szCs w:val="28"/>
        </w:rPr>
        <w:t xml:space="preserve"> </w:t>
      </w:r>
    </w:p>
    <w:p w14:paraId="5793CD50" w14:textId="77777777" w:rsidR="00487E51" w:rsidRPr="00F63A3F" w:rsidRDefault="00487E51" w:rsidP="00487E51">
      <w:pPr>
        <w:rPr>
          <w:rFonts w:ascii="Arial" w:hAnsi="Arial"/>
          <w:sz w:val="28"/>
          <w:szCs w:val="28"/>
        </w:rPr>
      </w:pPr>
    </w:p>
    <w:p w14:paraId="5C3859CA" w14:textId="77777777" w:rsidR="00487E51" w:rsidRPr="00F63A3F" w:rsidRDefault="00487E51" w:rsidP="00487E51">
      <w:pPr>
        <w:rPr>
          <w:rFonts w:ascii="Arial" w:hAnsi="Arial"/>
          <w:sz w:val="28"/>
          <w:szCs w:val="28"/>
        </w:rPr>
      </w:pPr>
      <w:r w:rsidRPr="00F63A3F">
        <w:rPr>
          <w:rFonts w:ascii="Arial" w:hAnsi="Arial"/>
          <w:sz w:val="28"/>
          <w:szCs w:val="28"/>
        </w:rPr>
        <w:t xml:space="preserve">Open your Firebase console account click on “Authentication” click “Sign in Method </w:t>
      </w:r>
      <w:proofErr w:type="gramStart"/>
      <w:r w:rsidRPr="00F63A3F">
        <w:rPr>
          <w:rFonts w:ascii="Arial" w:hAnsi="Arial"/>
          <w:sz w:val="28"/>
          <w:szCs w:val="28"/>
        </w:rPr>
        <w:t xml:space="preserve">“ </w:t>
      </w:r>
      <w:r w:rsidRPr="00F63A3F">
        <w:rPr>
          <w:rFonts w:ascii="Arial" w:hAnsi="Arial"/>
          <w:sz w:val="28"/>
          <w:szCs w:val="28"/>
        </w:rPr>
        <w:t>Enable</w:t>
      </w:r>
      <w:proofErr w:type="gramEnd"/>
      <w:r w:rsidRPr="00F63A3F">
        <w:rPr>
          <w:rFonts w:ascii="Arial" w:hAnsi="Arial"/>
          <w:sz w:val="28"/>
          <w:szCs w:val="28"/>
        </w:rPr>
        <w:t xml:space="preserve"> the “Email/Password” Authentication </w:t>
      </w:r>
    </w:p>
    <w:p w14:paraId="78D99184" w14:textId="77777777" w:rsidR="00487E51" w:rsidRPr="00F63A3F" w:rsidRDefault="00487E51" w:rsidP="00487E51">
      <w:pPr>
        <w:rPr>
          <w:rFonts w:ascii="Arial" w:hAnsi="Arial"/>
          <w:sz w:val="28"/>
          <w:szCs w:val="28"/>
        </w:rPr>
      </w:pPr>
    </w:p>
    <w:p w14:paraId="4DB06DD0" w14:textId="77777777" w:rsidR="00487E51" w:rsidRPr="00F63A3F" w:rsidRDefault="00487E51" w:rsidP="00487E51">
      <w:pPr>
        <w:rPr>
          <w:rFonts w:ascii="Arial" w:hAnsi="Arial"/>
          <w:sz w:val="28"/>
          <w:szCs w:val="28"/>
        </w:rPr>
      </w:pPr>
    </w:p>
    <w:p w14:paraId="04719DF5"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49B2F5CE" wp14:editId="718CBBEC">
            <wp:extent cx="5727700" cy="1489075"/>
            <wp:effectExtent l="0" t="0" r="1270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2-28 at 10.30.03 AM.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89075"/>
                    </a:xfrm>
                    <a:prstGeom prst="rect">
                      <a:avLst/>
                    </a:prstGeom>
                  </pic:spPr>
                </pic:pic>
              </a:graphicData>
            </a:graphic>
          </wp:inline>
        </w:drawing>
      </w:r>
    </w:p>
    <w:p w14:paraId="15C567DE" w14:textId="77777777" w:rsidR="00487E51" w:rsidRPr="00F63A3F" w:rsidRDefault="00487E51" w:rsidP="00487E51">
      <w:pPr>
        <w:rPr>
          <w:rFonts w:ascii="Arial" w:hAnsi="Arial"/>
          <w:sz w:val="28"/>
          <w:szCs w:val="28"/>
        </w:rPr>
      </w:pPr>
    </w:p>
    <w:p w14:paraId="512E7B66" w14:textId="77777777" w:rsidR="00487E51" w:rsidRPr="00F63A3F" w:rsidRDefault="00487E51" w:rsidP="00487E51">
      <w:pPr>
        <w:rPr>
          <w:rFonts w:ascii="Arial" w:hAnsi="Arial"/>
          <w:sz w:val="28"/>
          <w:szCs w:val="28"/>
        </w:rPr>
      </w:pPr>
    </w:p>
    <w:p w14:paraId="7F40EA64" w14:textId="77777777" w:rsidR="00487E51" w:rsidRPr="00F63A3F" w:rsidRDefault="00487E51" w:rsidP="00487E51">
      <w:pPr>
        <w:rPr>
          <w:rFonts w:ascii="Arial" w:hAnsi="Arial"/>
          <w:sz w:val="28"/>
          <w:szCs w:val="28"/>
        </w:rPr>
      </w:pPr>
    </w:p>
    <w:p w14:paraId="786D0592" w14:textId="77777777" w:rsidR="00487E51" w:rsidRPr="00F63A3F" w:rsidRDefault="00487E51" w:rsidP="00487E51">
      <w:pPr>
        <w:rPr>
          <w:rFonts w:ascii="Arial" w:hAnsi="Arial"/>
          <w:sz w:val="28"/>
          <w:szCs w:val="28"/>
        </w:rPr>
      </w:pPr>
    </w:p>
    <w:p w14:paraId="097BAD00" w14:textId="77777777" w:rsidR="00487E51" w:rsidRPr="00F63A3F" w:rsidRDefault="00487E51" w:rsidP="00487E51">
      <w:pPr>
        <w:rPr>
          <w:rFonts w:ascii="Arial" w:hAnsi="Arial"/>
          <w:sz w:val="28"/>
          <w:szCs w:val="28"/>
        </w:rPr>
      </w:pPr>
    </w:p>
    <w:p w14:paraId="68A88F52" w14:textId="77777777" w:rsidR="00487E51" w:rsidRPr="00F63A3F" w:rsidRDefault="00487E51" w:rsidP="00487E51">
      <w:pPr>
        <w:rPr>
          <w:rFonts w:ascii="Arial" w:hAnsi="Arial"/>
          <w:sz w:val="28"/>
          <w:szCs w:val="28"/>
        </w:rPr>
      </w:pPr>
    </w:p>
    <w:p w14:paraId="258F3114" w14:textId="77777777" w:rsidR="00487E51" w:rsidRPr="00F63A3F" w:rsidRDefault="00487E51" w:rsidP="00487E51">
      <w:pPr>
        <w:rPr>
          <w:rFonts w:ascii="Arial" w:hAnsi="Arial"/>
          <w:sz w:val="28"/>
          <w:szCs w:val="28"/>
        </w:rPr>
      </w:pPr>
    </w:p>
    <w:p w14:paraId="015AA283" w14:textId="77777777" w:rsidR="00487E51" w:rsidRPr="00F63A3F" w:rsidRDefault="00487E51" w:rsidP="00487E51">
      <w:pPr>
        <w:rPr>
          <w:rFonts w:ascii="Arial" w:hAnsi="Arial"/>
          <w:sz w:val="28"/>
          <w:szCs w:val="28"/>
        </w:rPr>
      </w:pPr>
    </w:p>
    <w:p w14:paraId="0D1931B1" w14:textId="77777777" w:rsidR="00487E51" w:rsidRPr="00F63A3F" w:rsidRDefault="00487E51" w:rsidP="00487E51">
      <w:pPr>
        <w:rPr>
          <w:rFonts w:ascii="Arial" w:hAnsi="Arial"/>
          <w:sz w:val="28"/>
          <w:szCs w:val="28"/>
        </w:rPr>
      </w:pPr>
    </w:p>
    <w:p w14:paraId="1A940C53" w14:textId="77777777" w:rsidR="00487E51" w:rsidRPr="00F63A3F" w:rsidRDefault="00487E51" w:rsidP="00487E51">
      <w:pPr>
        <w:rPr>
          <w:rFonts w:ascii="Arial" w:hAnsi="Arial"/>
          <w:sz w:val="28"/>
          <w:szCs w:val="28"/>
        </w:rPr>
      </w:pPr>
      <w:r w:rsidRPr="00F63A3F">
        <w:rPr>
          <w:rFonts w:ascii="Arial" w:hAnsi="Arial"/>
          <w:sz w:val="28"/>
          <w:szCs w:val="28"/>
        </w:rPr>
        <w:t>In Step 1:</w:t>
      </w:r>
    </w:p>
    <w:p w14:paraId="3CA993E6" w14:textId="77777777" w:rsidR="00487E51" w:rsidRPr="00F63A3F" w:rsidRDefault="00487E51" w:rsidP="00487E51">
      <w:pPr>
        <w:rPr>
          <w:rFonts w:ascii="Arial" w:hAnsi="Arial"/>
          <w:sz w:val="28"/>
          <w:szCs w:val="28"/>
        </w:rPr>
      </w:pPr>
      <w:r w:rsidRPr="00F63A3F">
        <w:rPr>
          <w:rFonts w:ascii="Arial" w:hAnsi="Arial"/>
          <w:sz w:val="28"/>
          <w:szCs w:val="28"/>
        </w:rPr>
        <w:t xml:space="preserve"> Add the package name (mandatory) other are optional then click on Register APP</w:t>
      </w:r>
    </w:p>
    <w:p w14:paraId="509BA22D" w14:textId="77777777" w:rsidR="00487E51" w:rsidRPr="00F63A3F" w:rsidRDefault="00487E51" w:rsidP="00487E51">
      <w:pPr>
        <w:rPr>
          <w:rFonts w:ascii="Arial" w:hAnsi="Arial"/>
          <w:sz w:val="28"/>
          <w:szCs w:val="28"/>
        </w:rPr>
      </w:pPr>
    </w:p>
    <w:p w14:paraId="7DA982BE" w14:textId="77777777" w:rsidR="00487E51" w:rsidRPr="00F63A3F" w:rsidRDefault="00487E51" w:rsidP="00487E51">
      <w:pPr>
        <w:rPr>
          <w:rFonts w:ascii="Arial" w:hAnsi="Arial"/>
          <w:sz w:val="28"/>
          <w:szCs w:val="28"/>
        </w:rPr>
      </w:pPr>
      <w:r w:rsidRPr="00F63A3F">
        <w:rPr>
          <w:rFonts w:ascii="Arial" w:hAnsi="Arial"/>
          <w:sz w:val="28"/>
          <w:szCs w:val="28"/>
        </w:rPr>
        <w:t xml:space="preserve">Step 2: </w:t>
      </w:r>
    </w:p>
    <w:p w14:paraId="6B09B087" w14:textId="77777777" w:rsidR="00487E51" w:rsidRPr="00F63A3F" w:rsidRDefault="00487E51" w:rsidP="00487E51">
      <w:pPr>
        <w:rPr>
          <w:rFonts w:ascii="Arial" w:hAnsi="Arial"/>
          <w:i/>
          <w:sz w:val="28"/>
          <w:szCs w:val="28"/>
        </w:rPr>
      </w:pPr>
      <w:r w:rsidRPr="00F63A3F">
        <w:rPr>
          <w:rFonts w:ascii="Arial" w:hAnsi="Arial"/>
          <w:sz w:val="28"/>
          <w:szCs w:val="28"/>
        </w:rPr>
        <w:t xml:space="preserve">Download the google-service-json file and paste it in </w:t>
      </w:r>
      <w:r w:rsidRPr="00F63A3F">
        <w:rPr>
          <w:rFonts w:ascii="Arial" w:hAnsi="Arial"/>
          <w:i/>
          <w:sz w:val="28"/>
          <w:szCs w:val="28"/>
        </w:rPr>
        <w:t xml:space="preserve">your {project folder </w:t>
      </w:r>
      <w:proofErr w:type="gramStart"/>
      <w:r w:rsidRPr="00F63A3F">
        <w:rPr>
          <w:rFonts w:ascii="Arial" w:hAnsi="Arial"/>
          <w:i/>
          <w:sz w:val="28"/>
          <w:szCs w:val="28"/>
        </w:rPr>
        <w:t>path }</w:t>
      </w:r>
      <w:proofErr w:type="gramEnd"/>
      <w:r w:rsidRPr="00F63A3F">
        <w:rPr>
          <w:rFonts w:ascii="Arial" w:hAnsi="Arial"/>
          <w:i/>
          <w:sz w:val="28"/>
          <w:szCs w:val="28"/>
        </w:rPr>
        <w:t>&gt;platform &gt; Android  folder</w:t>
      </w:r>
    </w:p>
    <w:p w14:paraId="6DC60E78" w14:textId="77777777" w:rsidR="00487E51" w:rsidRPr="00F63A3F" w:rsidRDefault="00487E51" w:rsidP="00487E51">
      <w:pPr>
        <w:rPr>
          <w:rFonts w:ascii="Arial" w:hAnsi="Arial"/>
          <w:sz w:val="28"/>
          <w:szCs w:val="28"/>
        </w:rPr>
      </w:pPr>
    </w:p>
    <w:p w14:paraId="6226134B" w14:textId="77777777" w:rsidR="00487E51" w:rsidRPr="00F63A3F" w:rsidRDefault="00487E51" w:rsidP="00487E51">
      <w:pPr>
        <w:rPr>
          <w:rFonts w:ascii="Arial" w:hAnsi="Arial"/>
          <w:sz w:val="28"/>
          <w:szCs w:val="28"/>
        </w:rPr>
      </w:pPr>
      <w:r w:rsidRPr="00F63A3F">
        <w:rPr>
          <w:rFonts w:ascii="Arial" w:hAnsi="Arial"/>
          <w:sz w:val="28"/>
          <w:szCs w:val="28"/>
        </w:rPr>
        <w:t>Step 3:</w:t>
      </w:r>
    </w:p>
    <w:p w14:paraId="69BF0E44" w14:textId="77777777" w:rsidR="00487E51" w:rsidRPr="00F63A3F" w:rsidRDefault="00487E51" w:rsidP="00487E51">
      <w:pPr>
        <w:rPr>
          <w:rFonts w:ascii="Arial" w:hAnsi="Arial"/>
          <w:sz w:val="28"/>
          <w:szCs w:val="28"/>
        </w:rPr>
      </w:pPr>
      <w:r w:rsidRPr="00F63A3F">
        <w:rPr>
          <w:rFonts w:ascii="Arial" w:hAnsi="Arial"/>
          <w:sz w:val="28"/>
          <w:szCs w:val="28"/>
        </w:rPr>
        <w:t xml:space="preserve"> Go to google firebase console account and click Authentication followed by Web Setup and Copy the code </w:t>
      </w:r>
    </w:p>
    <w:p w14:paraId="619347BA" w14:textId="77777777" w:rsidR="00487E51" w:rsidRPr="00F63A3F" w:rsidRDefault="00487E51" w:rsidP="00487E51">
      <w:pPr>
        <w:rPr>
          <w:rFonts w:ascii="Arial" w:hAnsi="Arial"/>
          <w:sz w:val="28"/>
          <w:szCs w:val="28"/>
        </w:rPr>
      </w:pPr>
    </w:p>
    <w:p w14:paraId="6A33A287" w14:textId="77777777" w:rsidR="00487E51" w:rsidRPr="00F63A3F" w:rsidRDefault="00487E51" w:rsidP="00487E51">
      <w:pPr>
        <w:rPr>
          <w:rFonts w:ascii="Arial" w:hAnsi="Arial"/>
          <w:sz w:val="28"/>
          <w:szCs w:val="28"/>
        </w:rPr>
      </w:pPr>
    </w:p>
    <w:p w14:paraId="59EF0DD3"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3F122FA4" wp14:editId="37BA776D">
            <wp:extent cx="5727700" cy="989330"/>
            <wp:effectExtent l="0" t="0" r="1270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2-28 at 10.32.50 AM.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989330"/>
                    </a:xfrm>
                    <a:prstGeom prst="rect">
                      <a:avLst/>
                    </a:prstGeom>
                  </pic:spPr>
                </pic:pic>
              </a:graphicData>
            </a:graphic>
          </wp:inline>
        </w:drawing>
      </w:r>
    </w:p>
    <w:p w14:paraId="42F2505D" w14:textId="77777777" w:rsidR="00487E51" w:rsidRPr="00F63A3F" w:rsidRDefault="00487E51" w:rsidP="00487E51">
      <w:pPr>
        <w:rPr>
          <w:rFonts w:ascii="Arial" w:hAnsi="Arial"/>
          <w:sz w:val="28"/>
          <w:szCs w:val="28"/>
        </w:rPr>
      </w:pPr>
    </w:p>
    <w:p w14:paraId="6501CB29" w14:textId="77777777" w:rsidR="00487E51" w:rsidRPr="00F63A3F" w:rsidRDefault="00487E51" w:rsidP="00487E51">
      <w:pPr>
        <w:rPr>
          <w:rFonts w:ascii="Arial" w:hAnsi="Arial"/>
          <w:sz w:val="28"/>
          <w:szCs w:val="28"/>
        </w:rPr>
      </w:pPr>
    </w:p>
    <w:p w14:paraId="10DBD9C3" w14:textId="77777777" w:rsidR="00487E51" w:rsidRPr="00F63A3F" w:rsidRDefault="00487E51" w:rsidP="00487E51">
      <w:pPr>
        <w:rPr>
          <w:rFonts w:ascii="Arial" w:hAnsi="Arial"/>
          <w:sz w:val="28"/>
          <w:szCs w:val="28"/>
        </w:rPr>
      </w:pPr>
    </w:p>
    <w:p w14:paraId="5D3DB699"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07846A11" wp14:editId="7DE5BD01">
            <wp:extent cx="5727700" cy="3801110"/>
            <wp:effectExtent l="0" t="0" r="1270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2-28 at 10.36.23 AM.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3801110"/>
                    </a:xfrm>
                    <a:prstGeom prst="rect">
                      <a:avLst/>
                    </a:prstGeom>
                  </pic:spPr>
                </pic:pic>
              </a:graphicData>
            </a:graphic>
          </wp:inline>
        </w:drawing>
      </w:r>
    </w:p>
    <w:p w14:paraId="23930498" w14:textId="77777777" w:rsidR="00487E51" w:rsidRPr="00F63A3F" w:rsidRDefault="00487E51" w:rsidP="00487E51">
      <w:pPr>
        <w:rPr>
          <w:rFonts w:ascii="Arial" w:hAnsi="Arial"/>
          <w:sz w:val="28"/>
          <w:szCs w:val="28"/>
        </w:rPr>
      </w:pPr>
    </w:p>
    <w:p w14:paraId="5A23FC1B" w14:textId="77777777" w:rsidR="00487E51" w:rsidRPr="00F63A3F" w:rsidRDefault="00487E51" w:rsidP="00487E51">
      <w:pPr>
        <w:rPr>
          <w:rFonts w:ascii="Arial" w:hAnsi="Arial"/>
          <w:sz w:val="28"/>
          <w:szCs w:val="28"/>
        </w:rPr>
      </w:pPr>
    </w:p>
    <w:p w14:paraId="318B7D30"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 Paste the following code App &gt; </w:t>
      </w:r>
      <w:proofErr w:type="gramStart"/>
      <w:r w:rsidRPr="00F63A3F">
        <w:rPr>
          <w:rFonts w:ascii="Arial" w:hAnsi="Arial" w:cs="Arial"/>
          <w:b/>
          <w:sz w:val="28"/>
          <w:szCs w:val="28"/>
        </w:rPr>
        <w:t>app.component</w:t>
      </w:r>
      <w:proofErr w:type="gramEnd"/>
      <w:r w:rsidRPr="00F63A3F">
        <w:rPr>
          <w:rFonts w:ascii="Arial" w:hAnsi="Arial" w:cs="Arial"/>
          <w:b/>
          <w:sz w:val="28"/>
          <w:szCs w:val="28"/>
        </w:rPr>
        <w:t xml:space="preserve">.ts        </w:t>
      </w:r>
    </w:p>
    <w:p w14:paraId="4F4E6B0F" w14:textId="77777777" w:rsidR="00487E51" w:rsidRPr="00F63A3F" w:rsidRDefault="00487E51" w:rsidP="00487E51">
      <w:pPr>
        <w:rPr>
          <w:rFonts w:ascii="Arial" w:hAnsi="Arial"/>
          <w:sz w:val="28"/>
          <w:szCs w:val="28"/>
        </w:rPr>
      </w:pPr>
    </w:p>
    <w:p w14:paraId="0E6E096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Mention the code inside the   </w:t>
      </w:r>
    </w:p>
    <w:p w14:paraId="2E6A6312" w14:textId="77777777" w:rsidR="00487E51" w:rsidRPr="00F63A3F" w:rsidRDefault="00487E51" w:rsidP="00487E51">
      <w:pPr>
        <w:rPr>
          <w:rFonts w:ascii="Arial" w:hAnsi="Arial"/>
          <w:color w:val="00613D" w:themeColor="accent6" w:themeShade="80"/>
          <w:sz w:val="28"/>
          <w:szCs w:val="28"/>
        </w:rPr>
      </w:pPr>
    </w:p>
    <w:p w14:paraId="4267700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“constructor (</w:t>
      </w:r>
    </w:p>
    <w:p w14:paraId="1542534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w:t>
      </w:r>
    </w:p>
    <w:p w14:paraId="2C81993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02E0C02F" w14:textId="77777777" w:rsidR="00487E51" w:rsidRPr="00F63A3F" w:rsidRDefault="00487E51" w:rsidP="00487E51">
      <w:pPr>
        <w:rPr>
          <w:rFonts w:ascii="Arial" w:hAnsi="Arial"/>
          <w:color w:val="00613D" w:themeColor="accent6" w:themeShade="80"/>
          <w:sz w:val="28"/>
          <w:szCs w:val="28"/>
        </w:rPr>
      </w:pPr>
    </w:p>
    <w:p w14:paraId="03398AB1" w14:textId="77777777" w:rsidR="00487E51" w:rsidRPr="00F63A3F" w:rsidRDefault="00487E51" w:rsidP="00487E51">
      <w:pPr>
        <w:rPr>
          <w:rFonts w:ascii="Arial" w:hAnsi="Arial"/>
          <w:color w:val="00613D" w:themeColor="accent6" w:themeShade="80"/>
          <w:sz w:val="28"/>
          <w:szCs w:val="28"/>
        </w:rPr>
      </w:pPr>
    </w:p>
    <w:p w14:paraId="518A63F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this is how it should look like at the end </w:t>
      </w:r>
    </w:p>
    <w:p w14:paraId="45291BDE" w14:textId="77777777" w:rsidR="00487E51" w:rsidRPr="00F63A3F" w:rsidRDefault="00487E51" w:rsidP="00487E51">
      <w:pPr>
        <w:rPr>
          <w:rFonts w:ascii="Arial" w:hAnsi="Arial"/>
          <w:color w:val="00613D" w:themeColor="accent6" w:themeShade="80"/>
          <w:sz w:val="28"/>
          <w:szCs w:val="28"/>
        </w:rPr>
      </w:pPr>
    </w:p>
    <w:p w14:paraId="551EE77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constructor(</w:t>
      </w:r>
      <w:proofErr w:type="gramEnd"/>
      <w:r w:rsidRPr="00F63A3F">
        <w:rPr>
          <w:rFonts w:ascii="Arial" w:hAnsi="Arial"/>
          <w:color w:val="00613D" w:themeColor="accent6" w:themeShade="80"/>
          <w:sz w:val="28"/>
          <w:szCs w:val="28"/>
        </w:rPr>
        <w:t>private platform: Platform, private statusBar: StatusBar, private splashScreen: SplashScreen) {</w:t>
      </w:r>
    </w:p>
    <w:p w14:paraId="1DA3B06E" w14:textId="77777777" w:rsidR="00487E51" w:rsidRPr="00F63A3F" w:rsidRDefault="00487E51" w:rsidP="00487E51">
      <w:pPr>
        <w:rPr>
          <w:rFonts w:ascii="Arial" w:hAnsi="Arial"/>
          <w:color w:val="00613D" w:themeColor="accent6" w:themeShade="80"/>
          <w:sz w:val="28"/>
          <w:szCs w:val="28"/>
        </w:rPr>
      </w:pPr>
    </w:p>
    <w:p w14:paraId="2BB435C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Initialize Firebase</w:t>
      </w:r>
    </w:p>
    <w:p w14:paraId="3B7F76D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var config = {</w:t>
      </w:r>
    </w:p>
    <w:p w14:paraId="23FE2F3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apiKey: "AIzaSyDH4Pk0RXwW9NpGiOeLEyPY9HDK_D8SAIg",</w:t>
      </w:r>
    </w:p>
    <w:p w14:paraId="6966B53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authDomain: "iittechfestcglearnbook-f73d6.firebaseapp.com",</w:t>
      </w:r>
    </w:p>
    <w:p w14:paraId="2442BD1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databaseURL: "https://iittechfestcglearnbook-f73d6.firebaseio.com",</w:t>
      </w:r>
    </w:p>
    <w:p w14:paraId="2F5D31D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projectId: "iittechfestcglearnbook-f73d6",</w:t>
      </w:r>
    </w:p>
    <w:p w14:paraId="254CC83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storageBucket: "iittechfestcglearnbook-f73d6.appspot.com",</w:t>
      </w:r>
    </w:p>
    <w:p w14:paraId="0DA99CA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messagingSenderId: "150488178728"</w:t>
      </w:r>
    </w:p>
    <w:p w14:paraId="3EEC899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1368340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firebase.initializeApp</w:t>
      </w:r>
      <w:proofErr w:type="gramEnd"/>
      <w:r w:rsidRPr="00F63A3F">
        <w:rPr>
          <w:rFonts w:ascii="Arial" w:hAnsi="Arial"/>
          <w:color w:val="00613D" w:themeColor="accent6" w:themeShade="80"/>
          <w:sz w:val="28"/>
          <w:szCs w:val="28"/>
        </w:rPr>
        <w:t>(config);</w:t>
      </w:r>
    </w:p>
    <w:p w14:paraId="1FA11B9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02ACD717" w14:textId="77777777" w:rsidR="00487E51" w:rsidRPr="00F63A3F" w:rsidRDefault="00487E51" w:rsidP="00487E51">
      <w:pPr>
        <w:rPr>
          <w:rFonts w:ascii="Arial" w:hAnsi="Arial"/>
          <w:color w:val="00613D" w:themeColor="accent6" w:themeShade="80"/>
          <w:sz w:val="28"/>
          <w:szCs w:val="28"/>
        </w:rPr>
      </w:pPr>
    </w:p>
    <w:p w14:paraId="3BC42F4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ngAfterViewInit(</w:t>
      </w:r>
      <w:proofErr w:type="gramEnd"/>
      <w:r w:rsidRPr="00F63A3F">
        <w:rPr>
          <w:rFonts w:ascii="Arial" w:hAnsi="Arial"/>
          <w:color w:val="00613D" w:themeColor="accent6" w:themeShade="80"/>
          <w:sz w:val="28"/>
          <w:szCs w:val="28"/>
        </w:rPr>
        <w:t>) {</w:t>
      </w:r>
    </w:p>
    <w:p w14:paraId="70575B50" w14:textId="77777777" w:rsidR="00487E51" w:rsidRPr="00F63A3F" w:rsidRDefault="00487E51" w:rsidP="00487E51">
      <w:pPr>
        <w:rPr>
          <w:rFonts w:ascii="Arial" w:hAnsi="Arial"/>
          <w:color w:val="00613D" w:themeColor="accent6" w:themeShade="80"/>
          <w:sz w:val="28"/>
          <w:szCs w:val="28"/>
        </w:rPr>
      </w:pPr>
    </w:p>
    <w:p w14:paraId="625701B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3EE910C3" w14:textId="77777777" w:rsidR="00487E51" w:rsidRPr="00F63A3F" w:rsidRDefault="00487E51" w:rsidP="00487E51">
      <w:pPr>
        <w:rPr>
          <w:rFonts w:ascii="Arial" w:hAnsi="Arial"/>
          <w:color w:val="005381" w:themeColor="accent1" w:themeShade="BF"/>
          <w:sz w:val="28"/>
          <w:szCs w:val="28"/>
        </w:rPr>
      </w:pPr>
    </w:p>
    <w:p w14:paraId="0E34CF6D" w14:textId="77777777" w:rsidR="00487E51" w:rsidRPr="00F63A3F" w:rsidRDefault="00487E51" w:rsidP="00487E51">
      <w:pPr>
        <w:rPr>
          <w:rFonts w:ascii="Arial" w:hAnsi="Arial"/>
          <w:sz w:val="28"/>
          <w:szCs w:val="28"/>
        </w:rPr>
      </w:pPr>
    </w:p>
    <w:p w14:paraId="1B06401F"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To add plugins to the project, use the </w:t>
      </w:r>
      <w:proofErr w:type="gramStart"/>
      <w:r w:rsidRPr="00F63A3F">
        <w:rPr>
          <w:rFonts w:ascii="Arial" w:hAnsi="Arial" w:cs="Arial"/>
          <w:b/>
          <w:sz w:val="28"/>
          <w:szCs w:val="28"/>
        </w:rPr>
        <w:t>below  command</w:t>
      </w:r>
      <w:proofErr w:type="gramEnd"/>
    </w:p>
    <w:p w14:paraId="59D6AF97" w14:textId="77777777" w:rsidR="00487E51" w:rsidRPr="00F63A3F" w:rsidRDefault="00487E51" w:rsidP="00487E51">
      <w:pPr>
        <w:rPr>
          <w:rFonts w:ascii="Arial" w:hAnsi="Arial"/>
          <w:sz w:val="28"/>
          <w:szCs w:val="28"/>
        </w:rPr>
      </w:pPr>
    </w:p>
    <w:p w14:paraId="1C1B14E4" w14:textId="77777777" w:rsidR="00487E51" w:rsidRPr="00F63A3F" w:rsidRDefault="00487E51" w:rsidP="00487E51">
      <w:pPr>
        <w:rPr>
          <w:rFonts w:ascii="Arial" w:hAnsi="Arial"/>
          <w:sz w:val="28"/>
          <w:szCs w:val="28"/>
        </w:rPr>
      </w:pPr>
      <w:r w:rsidRPr="00F63A3F">
        <w:rPr>
          <w:rFonts w:ascii="Arial" w:hAnsi="Arial"/>
          <w:sz w:val="28"/>
          <w:szCs w:val="28"/>
        </w:rPr>
        <w:t xml:space="preserve">ionic cordova plugin </w:t>
      </w:r>
      <w:r w:rsidR="00F63A3F" w:rsidRPr="00F63A3F">
        <w:rPr>
          <w:rFonts w:ascii="Arial" w:hAnsi="Arial"/>
          <w:sz w:val="28"/>
          <w:szCs w:val="28"/>
        </w:rPr>
        <w:t>add &lt;</w:t>
      </w:r>
      <w:r w:rsidRPr="00F63A3F">
        <w:rPr>
          <w:rFonts w:ascii="Arial" w:hAnsi="Arial"/>
          <w:color w:val="980014" w:themeColor="accent4" w:themeShade="80"/>
          <w:sz w:val="28"/>
          <w:szCs w:val="28"/>
        </w:rPr>
        <w:t xml:space="preserve"> plugin </w:t>
      </w:r>
      <w:proofErr w:type="gramStart"/>
      <w:r w:rsidRPr="00F63A3F">
        <w:rPr>
          <w:rFonts w:ascii="Arial" w:hAnsi="Arial"/>
          <w:color w:val="980014" w:themeColor="accent4" w:themeShade="80"/>
          <w:sz w:val="28"/>
          <w:szCs w:val="28"/>
        </w:rPr>
        <w:t>name  &gt;</w:t>
      </w:r>
      <w:proofErr w:type="gramEnd"/>
    </w:p>
    <w:p w14:paraId="55FD2AEB" w14:textId="77777777" w:rsidR="00487E51" w:rsidRPr="00F63A3F" w:rsidRDefault="00487E51" w:rsidP="00487E51">
      <w:pPr>
        <w:rPr>
          <w:rFonts w:ascii="Arial" w:hAnsi="Arial"/>
          <w:sz w:val="28"/>
          <w:szCs w:val="28"/>
        </w:rPr>
      </w:pPr>
    </w:p>
    <w:p w14:paraId="6C646D22" w14:textId="77777777" w:rsidR="00487E51" w:rsidRPr="00F63A3F" w:rsidRDefault="00487E51" w:rsidP="00487E51">
      <w:pPr>
        <w:rPr>
          <w:rFonts w:ascii="Arial" w:hAnsi="Arial"/>
          <w:sz w:val="28"/>
          <w:szCs w:val="28"/>
        </w:rPr>
      </w:pPr>
      <w:r w:rsidRPr="00F63A3F">
        <w:rPr>
          <w:rFonts w:ascii="Arial" w:hAnsi="Arial"/>
          <w:sz w:val="28"/>
          <w:szCs w:val="28"/>
        </w:rPr>
        <w:t xml:space="preserve">plugin </w:t>
      </w:r>
      <w:proofErr w:type="gramStart"/>
      <w:r w:rsidR="00F63A3F" w:rsidRPr="00F63A3F">
        <w:rPr>
          <w:rFonts w:ascii="Arial" w:hAnsi="Arial"/>
          <w:sz w:val="28"/>
          <w:szCs w:val="28"/>
        </w:rPr>
        <w:t>name :</w:t>
      </w:r>
      <w:proofErr w:type="gramEnd"/>
    </w:p>
    <w:p w14:paraId="63BBA38A" w14:textId="77777777" w:rsidR="00487E51" w:rsidRPr="00F63A3F" w:rsidRDefault="00487E51" w:rsidP="00487E51">
      <w:pPr>
        <w:rPr>
          <w:rFonts w:ascii="Arial" w:hAnsi="Arial"/>
          <w:sz w:val="28"/>
          <w:szCs w:val="28"/>
        </w:rPr>
      </w:pPr>
    </w:p>
    <w:p w14:paraId="307DDE71"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 xml:space="preserve">cordova-plugin-browsertab </w:t>
      </w:r>
    </w:p>
    <w:p w14:paraId="67CB71CF"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cordova-plugin-buildinfo</w:t>
      </w:r>
    </w:p>
    <w:p w14:paraId="02DA0D76"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cordova-plugin-compat</w:t>
      </w:r>
    </w:p>
    <w:p w14:paraId="024313A1"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cordova-plugin-console</w:t>
      </w:r>
    </w:p>
    <w:p w14:paraId="6254BDF6"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cordova-plugin-customeurlscheme</w:t>
      </w:r>
    </w:p>
    <w:p w14:paraId="6808793A"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cordova-plugin-device</w:t>
      </w:r>
    </w:p>
    <w:p w14:paraId="281F89BA"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cordova-plugin-firebase-analytics</w:t>
      </w:r>
    </w:p>
    <w:p w14:paraId="5CF36E60"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cordova-plugin-inappbrowser</w:t>
      </w:r>
    </w:p>
    <w:p w14:paraId="01DE2F7F"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cordova-plugin-ionic-webview</w:t>
      </w:r>
    </w:p>
    <w:p w14:paraId="43D0CDB7"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cordova-plugin-splashscreen</w:t>
      </w:r>
    </w:p>
    <w:p w14:paraId="3C70B043"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cordova-plugin-statusbar</w:t>
      </w:r>
    </w:p>
    <w:p w14:paraId="4A26CF75"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cordova-plugin-whitelist</w:t>
      </w:r>
    </w:p>
    <w:p w14:paraId="4DF1A288"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cordova-support-google-services</w:t>
      </w:r>
    </w:p>
    <w:p w14:paraId="49F50BE1"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cordova-universal-links-plugin</w:t>
      </w:r>
    </w:p>
    <w:p w14:paraId="58D593B9" w14:textId="77777777" w:rsidR="00487E51" w:rsidRPr="00F63A3F" w:rsidRDefault="00487E51" w:rsidP="00487E51">
      <w:pPr>
        <w:rPr>
          <w:rFonts w:ascii="Arial" w:hAnsi="Arial"/>
          <w:i/>
          <w:color w:val="980014" w:themeColor="accent4" w:themeShade="80"/>
          <w:sz w:val="28"/>
          <w:szCs w:val="28"/>
        </w:rPr>
      </w:pPr>
      <w:r w:rsidRPr="00F63A3F">
        <w:rPr>
          <w:rFonts w:ascii="Arial" w:hAnsi="Arial"/>
          <w:i/>
          <w:color w:val="980014" w:themeColor="accent4" w:themeShade="80"/>
          <w:sz w:val="28"/>
          <w:szCs w:val="28"/>
        </w:rPr>
        <w:t>ionic-plugin-keyboard</w:t>
      </w:r>
    </w:p>
    <w:p w14:paraId="14910A02" w14:textId="77777777" w:rsidR="00487E51" w:rsidRPr="00F63A3F" w:rsidRDefault="00487E51" w:rsidP="00487E51">
      <w:pPr>
        <w:rPr>
          <w:rFonts w:ascii="Arial" w:hAnsi="Arial"/>
          <w:sz w:val="28"/>
          <w:szCs w:val="28"/>
        </w:rPr>
      </w:pPr>
    </w:p>
    <w:p w14:paraId="1B39B47D" w14:textId="77777777" w:rsidR="00487E51" w:rsidRPr="00F63A3F" w:rsidRDefault="00487E51" w:rsidP="00487E51">
      <w:pPr>
        <w:rPr>
          <w:rFonts w:ascii="Arial" w:hAnsi="Arial"/>
          <w:sz w:val="28"/>
          <w:szCs w:val="28"/>
        </w:rPr>
      </w:pPr>
      <w:r w:rsidRPr="00F63A3F">
        <w:rPr>
          <w:rFonts w:ascii="Arial" w:hAnsi="Arial"/>
          <w:sz w:val="28"/>
          <w:szCs w:val="28"/>
        </w:rPr>
        <w:t xml:space="preserve">Your Project files </w:t>
      </w:r>
      <w:proofErr w:type="gramStart"/>
      <w:r w:rsidRPr="00F63A3F">
        <w:rPr>
          <w:rFonts w:ascii="Arial" w:hAnsi="Arial"/>
          <w:sz w:val="28"/>
          <w:szCs w:val="28"/>
        </w:rPr>
        <w:t>should  have</w:t>
      </w:r>
      <w:proofErr w:type="gramEnd"/>
      <w:r w:rsidRPr="00F63A3F">
        <w:rPr>
          <w:rFonts w:ascii="Arial" w:hAnsi="Arial"/>
          <w:sz w:val="28"/>
          <w:szCs w:val="28"/>
        </w:rPr>
        <w:t xml:space="preserve"> the following codes :</w:t>
      </w:r>
    </w:p>
    <w:p w14:paraId="0FCDD703" w14:textId="77777777" w:rsidR="00487E51" w:rsidRPr="00F63A3F" w:rsidRDefault="00487E51" w:rsidP="00487E51">
      <w:pPr>
        <w:rPr>
          <w:rFonts w:ascii="Arial" w:hAnsi="Arial"/>
          <w:sz w:val="28"/>
          <w:szCs w:val="28"/>
        </w:rPr>
      </w:pPr>
    </w:p>
    <w:p w14:paraId="66BE3906" w14:textId="77777777" w:rsidR="00487E51" w:rsidRPr="00F63A3F" w:rsidRDefault="00487E51" w:rsidP="00487E51">
      <w:pPr>
        <w:rPr>
          <w:rFonts w:ascii="Arial" w:hAnsi="Arial"/>
          <w:sz w:val="28"/>
          <w:szCs w:val="28"/>
        </w:rPr>
      </w:pPr>
    </w:p>
    <w:p w14:paraId="2A9E7818" w14:textId="77777777" w:rsidR="00487E51" w:rsidRPr="00F63A3F" w:rsidRDefault="00487E51" w:rsidP="00487E51">
      <w:pPr>
        <w:rPr>
          <w:rFonts w:ascii="Arial" w:hAnsi="Arial"/>
          <w:sz w:val="28"/>
          <w:szCs w:val="28"/>
        </w:rPr>
      </w:pPr>
    </w:p>
    <w:p w14:paraId="1C71ED30"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App &gt; </w:t>
      </w:r>
      <w:proofErr w:type="gramStart"/>
      <w:r w:rsidRPr="00F63A3F">
        <w:rPr>
          <w:rFonts w:ascii="Arial" w:hAnsi="Arial" w:cs="Arial"/>
          <w:b/>
          <w:sz w:val="28"/>
          <w:szCs w:val="28"/>
        </w:rPr>
        <w:t>app.component</w:t>
      </w:r>
      <w:proofErr w:type="gramEnd"/>
      <w:r w:rsidRPr="00F63A3F">
        <w:rPr>
          <w:rFonts w:ascii="Arial" w:hAnsi="Arial" w:cs="Arial"/>
          <w:b/>
          <w:sz w:val="28"/>
          <w:szCs w:val="28"/>
        </w:rPr>
        <w:t>.ts</w:t>
      </w:r>
    </w:p>
    <w:p w14:paraId="59A51451" w14:textId="77777777" w:rsidR="00487E51" w:rsidRPr="00F63A3F" w:rsidRDefault="00487E51" w:rsidP="00487E51">
      <w:pPr>
        <w:rPr>
          <w:rFonts w:ascii="Arial" w:hAnsi="Arial"/>
          <w:color w:val="005381" w:themeColor="accent1" w:themeShade="BF"/>
          <w:sz w:val="28"/>
          <w:szCs w:val="28"/>
        </w:rPr>
      </w:pPr>
    </w:p>
    <w:p w14:paraId="2D09450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Component</w:t>
      </w:r>
      <w:proofErr w:type="gramEnd"/>
      <w:r w:rsidRPr="00F63A3F">
        <w:rPr>
          <w:rFonts w:ascii="Arial" w:hAnsi="Arial"/>
          <w:color w:val="00613D" w:themeColor="accent6" w:themeShade="80"/>
          <w:sz w:val="28"/>
          <w:szCs w:val="28"/>
        </w:rPr>
        <w:t>, ViewChild } from '@angular/core';</w:t>
      </w:r>
    </w:p>
    <w:p w14:paraId="57A958E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Platform</w:t>
      </w:r>
      <w:proofErr w:type="gramEnd"/>
      <w:r w:rsidRPr="00F63A3F">
        <w:rPr>
          <w:rFonts w:ascii="Arial" w:hAnsi="Arial"/>
          <w:color w:val="00613D" w:themeColor="accent6" w:themeShade="80"/>
          <w:sz w:val="28"/>
          <w:szCs w:val="28"/>
        </w:rPr>
        <w:t xml:space="preserve"> } from 'ionic-angular';</w:t>
      </w:r>
    </w:p>
    <w:p w14:paraId="16C4ADC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StatusBar</w:t>
      </w:r>
      <w:proofErr w:type="gramEnd"/>
      <w:r w:rsidRPr="00F63A3F">
        <w:rPr>
          <w:rFonts w:ascii="Arial" w:hAnsi="Arial"/>
          <w:color w:val="00613D" w:themeColor="accent6" w:themeShade="80"/>
          <w:sz w:val="28"/>
          <w:szCs w:val="28"/>
        </w:rPr>
        <w:t xml:space="preserve"> } from '@ionic-native/status-bar';</w:t>
      </w:r>
    </w:p>
    <w:p w14:paraId="124C4C1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SplashScreen</w:t>
      </w:r>
      <w:proofErr w:type="gramEnd"/>
      <w:r w:rsidRPr="00F63A3F">
        <w:rPr>
          <w:rFonts w:ascii="Arial" w:hAnsi="Arial"/>
          <w:color w:val="00613D" w:themeColor="accent6" w:themeShade="80"/>
          <w:sz w:val="28"/>
          <w:szCs w:val="28"/>
        </w:rPr>
        <w:t xml:space="preserve"> } from '@ionic-native/splash-screen';</w:t>
      </w:r>
    </w:p>
    <w:p w14:paraId="140F03AB" w14:textId="77777777" w:rsidR="00487E51" w:rsidRPr="00F63A3F" w:rsidRDefault="00487E51" w:rsidP="00487E51">
      <w:pPr>
        <w:rPr>
          <w:rFonts w:ascii="Arial" w:hAnsi="Arial"/>
          <w:color w:val="00613D" w:themeColor="accent6" w:themeShade="80"/>
          <w:sz w:val="28"/>
          <w:szCs w:val="28"/>
        </w:rPr>
      </w:pPr>
    </w:p>
    <w:p w14:paraId="1F0C624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LoginPage</w:t>
      </w:r>
      <w:proofErr w:type="gramEnd"/>
      <w:r w:rsidRPr="00F63A3F">
        <w:rPr>
          <w:rFonts w:ascii="Arial" w:hAnsi="Arial"/>
          <w:color w:val="00613D" w:themeColor="accent6" w:themeShade="80"/>
          <w:sz w:val="28"/>
          <w:szCs w:val="28"/>
        </w:rPr>
        <w:t xml:space="preserve"> } from '../pages/login/login';</w:t>
      </w:r>
    </w:p>
    <w:p w14:paraId="39232F9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import * as firebase from 'firebase';</w:t>
      </w:r>
    </w:p>
    <w:p w14:paraId="15E64A2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FirebaseAnalytics</w:t>
      </w:r>
      <w:proofErr w:type="gramEnd"/>
      <w:r w:rsidRPr="00F63A3F">
        <w:rPr>
          <w:rFonts w:ascii="Arial" w:hAnsi="Arial"/>
          <w:color w:val="00613D" w:themeColor="accent6" w:themeShade="80"/>
          <w:sz w:val="28"/>
          <w:szCs w:val="28"/>
        </w:rPr>
        <w:t xml:space="preserve"> } from '@ionic-native/firebase-analytics';</w:t>
      </w:r>
    </w:p>
    <w:p w14:paraId="3EB71215" w14:textId="77777777" w:rsidR="00487E51" w:rsidRPr="00F63A3F" w:rsidRDefault="00487E51" w:rsidP="00487E51">
      <w:pPr>
        <w:rPr>
          <w:rFonts w:ascii="Arial" w:hAnsi="Arial"/>
          <w:color w:val="00613D" w:themeColor="accent6" w:themeShade="80"/>
          <w:sz w:val="28"/>
          <w:szCs w:val="28"/>
        </w:rPr>
      </w:pPr>
    </w:p>
    <w:p w14:paraId="103D82A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roofErr w:type="gramStart"/>
      <w:r w:rsidRPr="00F63A3F">
        <w:rPr>
          <w:rFonts w:ascii="Arial" w:hAnsi="Arial"/>
          <w:color w:val="00613D" w:themeColor="accent6" w:themeShade="80"/>
          <w:sz w:val="28"/>
          <w:szCs w:val="28"/>
        </w:rPr>
        <w:t>Component(</w:t>
      </w:r>
      <w:proofErr w:type="gramEnd"/>
      <w:r w:rsidRPr="00F63A3F">
        <w:rPr>
          <w:rFonts w:ascii="Arial" w:hAnsi="Arial"/>
          <w:color w:val="00613D" w:themeColor="accent6" w:themeShade="80"/>
          <w:sz w:val="28"/>
          <w:szCs w:val="28"/>
        </w:rPr>
        <w:t>{</w:t>
      </w:r>
    </w:p>
    <w:p w14:paraId="22C9FE0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templateUrl: 'app.html'</w:t>
      </w:r>
    </w:p>
    <w:p w14:paraId="3A23700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7C8E287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export class MyApp {</w:t>
      </w:r>
    </w:p>
    <w:p w14:paraId="74B4431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@ViewChild('myNav') nav</w:t>
      </w:r>
    </w:p>
    <w:p w14:paraId="427E909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rootPage:any</w:t>
      </w:r>
      <w:proofErr w:type="gramEnd"/>
      <w:r w:rsidRPr="00F63A3F">
        <w:rPr>
          <w:rFonts w:ascii="Arial" w:hAnsi="Arial"/>
          <w:color w:val="00613D" w:themeColor="accent6" w:themeShade="80"/>
          <w:sz w:val="28"/>
          <w:szCs w:val="28"/>
        </w:rPr>
        <w:t>;</w:t>
      </w:r>
    </w:p>
    <w:p w14:paraId="0C7EA6F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firstRun: boolean = true;</w:t>
      </w:r>
    </w:p>
    <w:p w14:paraId="71D8E41D" w14:textId="77777777" w:rsidR="00487E51" w:rsidRPr="00F63A3F" w:rsidRDefault="00487E51" w:rsidP="00487E51">
      <w:pPr>
        <w:rPr>
          <w:rFonts w:ascii="Arial" w:hAnsi="Arial"/>
          <w:color w:val="00613D" w:themeColor="accent6" w:themeShade="80"/>
          <w:sz w:val="28"/>
          <w:szCs w:val="28"/>
        </w:rPr>
      </w:pPr>
    </w:p>
    <w:p w14:paraId="28B4332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constructor(</w:t>
      </w:r>
      <w:proofErr w:type="gramEnd"/>
      <w:r w:rsidRPr="00F63A3F">
        <w:rPr>
          <w:rFonts w:ascii="Arial" w:hAnsi="Arial"/>
          <w:color w:val="00613D" w:themeColor="accent6" w:themeShade="80"/>
          <w:sz w:val="28"/>
          <w:szCs w:val="28"/>
        </w:rPr>
        <w:t>private platform: Platform, private statusBar: StatusBar, private splashScreen: SplashScreen) {</w:t>
      </w:r>
    </w:p>
    <w:p w14:paraId="241C5549" w14:textId="77777777" w:rsidR="00487E51" w:rsidRPr="00F63A3F" w:rsidRDefault="00487E51" w:rsidP="00487E51">
      <w:pPr>
        <w:rPr>
          <w:rFonts w:ascii="Arial" w:hAnsi="Arial"/>
          <w:color w:val="00613D" w:themeColor="accent6" w:themeShade="80"/>
          <w:sz w:val="28"/>
          <w:szCs w:val="28"/>
        </w:rPr>
      </w:pPr>
    </w:p>
    <w:p w14:paraId="6E00A8B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Initialize Firebase</w:t>
      </w:r>
    </w:p>
    <w:p w14:paraId="2A561E9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var config = {</w:t>
      </w:r>
    </w:p>
    <w:p w14:paraId="44E18A0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apiKey: "AIzaSyDH4Pk0RXwW9NpGiOeLEyPY9HDK_D8SAIg",</w:t>
      </w:r>
    </w:p>
    <w:p w14:paraId="1B785D2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authDomain: "iittechfestcglearnbook-f73d6.firebaseapp.com",</w:t>
      </w:r>
    </w:p>
    <w:p w14:paraId="739B30C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databaseURL: "https://iittechfestcglearnbook-f73d6.firebaseio.com",</w:t>
      </w:r>
    </w:p>
    <w:p w14:paraId="23AB53A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projectId: "iittechfestcglearnbook-f73d6",</w:t>
      </w:r>
    </w:p>
    <w:p w14:paraId="7EB5163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storageBucket: "iittechfestcglearnbook-f73d6.appspot.com",</w:t>
      </w:r>
    </w:p>
    <w:p w14:paraId="04213E8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messagingSenderId: "150488178728"</w:t>
      </w:r>
    </w:p>
    <w:p w14:paraId="0A697EA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0C2D18A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firebase.initializeApp</w:t>
      </w:r>
      <w:proofErr w:type="gramEnd"/>
      <w:r w:rsidRPr="00F63A3F">
        <w:rPr>
          <w:rFonts w:ascii="Arial" w:hAnsi="Arial"/>
          <w:color w:val="00613D" w:themeColor="accent6" w:themeShade="80"/>
          <w:sz w:val="28"/>
          <w:szCs w:val="28"/>
        </w:rPr>
        <w:t>(config);</w:t>
      </w:r>
    </w:p>
    <w:p w14:paraId="391675F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2DB73A6D" w14:textId="77777777" w:rsidR="00487E51" w:rsidRPr="00F63A3F" w:rsidRDefault="00487E51" w:rsidP="00487E51">
      <w:pPr>
        <w:rPr>
          <w:rFonts w:ascii="Arial" w:hAnsi="Arial"/>
          <w:color w:val="00613D" w:themeColor="accent6" w:themeShade="80"/>
          <w:sz w:val="28"/>
          <w:szCs w:val="28"/>
        </w:rPr>
      </w:pPr>
    </w:p>
    <w:p w14:paraId="694930F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ngAfterViewInit(</w:t>
      </w:r>
      <w:proofErr w:type="gramEnd"/>
      <w:r w:rsidRPr="00F63A3F">
        <w:rPr>
          <w:rFonts w:ascii="Arial" w:hAnsi="Arial"/>
          <w:color w:val="00613D" w:themeColor="accent6" w:themeShade="80"/>
          <w:sz w:val="28"/>
          <w:szCs w:val="28"/>
        </w:rPr>
        <w:t>) {</w:t>
      </w:r>
    </w:p>
    <w:p w14:paraId="37E7D3D0" w14:textId="77777777" w:rsidR="00487E51" w:rsidRPr="00F63A3F" w:rsidRDefault="00487E51" w:rsidP="00487E51">
      <w:pPr>
        <w:rPr>
          <w:rFonts w:ascii="Arial" w:hAnsi="Arial"/>
          <w:color w:val="00613D" w:themeColor="accent6" w:themeShade="80"/>
          <w:sz w:val="28"/>
          <w:szCs w:val="28"/>
        </w:rPr>
      </w:pPr>
    </w:p>
    <w:p w14:paraId="53B59DD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().onAuthStateChanged((user) =&gt; {</w:t>
      </w:r>
    </w:p>
    <w:p w14:paraId="7976162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if (user) {</w:t>
      </w:r>
    </w:p>
    <w:p w14:paraId="423DB5F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User is authenticated.</w:t>
      </w:r>
    </w:p>
    <w:p w14:paraId="547A4A5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this.setRootPage</w:t>
      </w:r>
      <w:proofErr w:type="gramEnd"/>
      <w:r w:rsidRPr="00F63A3F">
        <w:rPr>
          <w:rFonts w:ascii="Arial" w:hAnsi="Arial"/>
          <w:color w:val="00613D" w:themeColor="accent6" w:themeShade="80"/>
          <w:sz w:val="28"/>
          <w:szCs w:val="28"/>
        </w:rPr>
        <w:t>('HomePage');</w:t>
      </w:r>
    </w:p>
    <w:p w14:paraId="72832A1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else {</w:t>
      </w:r>
    </w:p>
    <w:p w14:paraId="2CF1EA6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User is not authenticated.</w:t>
      </w:r>
    </w:p>
    <w:p w14:paraId="57BA409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this.setRootPage</w:t>
      </w:r>
      <w:proofErr w:type="gramEnd"/>
      <w:r w:rsidRPr="00F63A3F">
        <w:rPr>
          <w:rFonts w:ascii="Arial" w:hAnsi="Arial"/>
          <w:color w:val="00613D" w:themeColor="accent6" w:themeShade="80"/>
          <w:sz w:val="28"/>
          <w:szCs w:val="28"/>
        </w:rPr>
        <w:t>(LoginPage);</w:t>
      </w:r>
    </w:p>
    <w:p w14:paraId="1F4DC70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05D8A13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62ADC71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3FBBD72F" w14:textId="77777777" w:rsidR="00487E51" w:rsidRPr="00F63A3F" w:rsidRDefault="00487E51" w:rsidP="00487E51">
      <w:pPr>
        <w:rPr>
          <w:rFonts w:ascii="Arial" w:hAnsi="Arial"/>
          <w:color w:val="00613D" w:themeColor="accent6" w:themeShade="80"/>
          <w:sz w:val="28"/>
          <w:szCs w:val="28"/>
        </w:rPr>
      </w:pPr>
    </w:p>
    <w:p w14:paraId="243AFC6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setRootPage(page) {</w:t>
      </w:r>
    </w:p>
    <w:p w14:paraId="05F16BC3" w14:textId="77777777" w:rsidR="00487E51" w:rsidRPr="00F63A3F" w:rsidRDefault="00487E51" w:rsidP="00487E51">
      <w:pPr>
        <w:rPr>
          <w:rFonts w:ascii="Arial" w:hAnsi="Arial"/>
          <w:color w:val="00613D" w:themeColor="accent6" w:themeShade="80"/>
          <w:sz w:val="28"/>
          <w:szCs w:val="28"/>
        </w:rPr>
      </w:pPr>
    </w:p>
    <w:p w14:paraId="19BFCCB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if (</w:t>
      </w:r>
      <w:proofErr w:type="gramStart"/>
      <w:r w:rsidRPr="00F63A3F">
        <w:rPr>
          <w:rFonts w:ascii="Arial" w:hAnsi="Arial"/>
          <w:color w:val="00613D" w:themeColor="accent6" w:themeShade="80"/>
          <w:sz w:val="28"/>
          <w:szCs w:val="28"/>
        </w:rPr>
        <w:t>this.firstRun</w:t>
      </w:r>
      <w:proofErr w:type="gramEnd"/>
      <w:r w:rsidRPr="00F63A3F">
        <w:rPr>
          <w:rFonts w:ascii="Arial" w:hAnsi="Arial"/>
          <w:color w:val="00613D" w:themeColor="accent6" w:themeShade="80"/>
          <w:sz w:val="28"/>
          <w:szCs w:val="28"/>
        </w:rPr>
        <w:t>) {</w:t>
      </w:r>
    </w:p>
    <w:p w14:paraId="6E1E51A3" w14:textId="77777777" w:rsidR="00487E51" w:rsidRPr="00F63A3F" w:rsidRDefault="00487E51" w:rsidP="00487E51">
      <w:pPr>
        <w:rPr>
          <w:rFonts w:ascii="Arial" w:hAnsi="Arial"/>
          <w:color w:val="00613D" w:themeColor="accent6" w:themeShade="80"/>
          <w:sz w:val="28"/>
          <w:szCs w:val="28"/>
        </w:rPr>
      </w:pPr>
    </w:p>
    <w:p w14:paraId="1C2ED86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if its the first run we also have to hide the splash screen</w:t>
      </w:r>
    </w:p>
    <w:p w14:paraId="4C30700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this.nav.setRoot</w:t>
      </w:r>
      <w:proofErr w:type="gramEnd"/>
      <w:r w:rsidRPr="00F63A3F">
        <w:rPr>
          <w:rFonts w:ascii="Arial" w:hAnsi="Arial"/>
          <w:color w:val="00613D" w:themeColor="accent6" w:themeShade="80"/>
          <w:sz w:val="28"/>
          <w:szCs w:val="28"/>
        </w:rPr>
        <w:t>(page)</w:t>
      </w:r>
    </w:p>
    <w:p w14:paraId="7946DED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.then</w:t>
      </w:r>
      <w:proofErr w:type="gramEnd"/>
      <w:r w:rsidRPr="00F63A3F">
        <w:rPr>
          <w:rFonts w:ascii="Arial" w:hAnsi="Arial"/>
          <w:color w:val="00613D" w:themeColor="accent6" w:themeShade="80"/>
          <w:sz w:val="28"/>
          <w:szCs w:val="28"/>
        </w:rPr>
        <w:t>(() =&gt; this.platform.ready())</w:t>
      </w:r>
    </w:p>
    <w:p w14:paraId="2EDFA23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.then</w:t>
      </w:r>
      <w:proofErr w:type="gramEnd"/>
      <w:r w:rsidRPr="00F63A3F">
        <w:rPr>
          <w:rFonts w:ascii="Arial" w:hAnsi="Arial"/>
          <w:color w:val="00613D" w:themeColor="accent6" w:themeShade="80"/>
          <w:sz w:val="28"/>
          <w:szCs w:val="28"/>
        </w:rPr>
        <w:t>(() =&gt; {</w:t>
      </w:r>
    </w:p>
    <w:p w14:paraId="545EF62A" w14:textId="77777777" w:rsidR="00487E51" w:rsidRPr="00F63A3F" w:rsidRDefault="00487E51" w:rsidP="00487E51">
      <w:pPr>
        <w:rPr>
          <w:rFonts w:ascii="Arial" w:hAnsi="Arial"/>
          <w:color w:val="00613D" w:themeColor="accent6" w:themeShade="80"/>
          <w:sz w:val="28"/>
          <w:szCs w:val="28"/>
        </w:rPr>
      </w:pPr>
    </w:p>
    <w:p w14:paraId="5A168F7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Okay, so the platform is ready and our plugins are available.</w:t>
      </w:r>
    </w:p>
    <w:p w14:paraId="2E8A726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Here you can do any higher level native things you might need.</w:t>
      </w:r>
    </w:p>
    <w:p w14:paraId="1054307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this.statusBar.styleDefault</w:t>
      </w:r>
      <w:proofErr w:type="gramEnd"/>
      <w:r w:rsidRPr="00F63A3F">
        <w:rPr>
          <w:rFonts w:ascii="Arial" w:hAnsi="Arial"/>
          <w:color w:val="00613D" w:themeColor="accent6" w:themeShade="80"/>
          <w:sz w:val="28"/>
          <w:szCs w:val="28"/>
        </w:rPr>
        <w:t>();</w:t>
      </w:r>
    </w:p>
    <w:p w14:paraId="08D4048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this.splashScreen.hide</w:t>
      </w:r>
      <w:proofErr w:type="gramEnd"/>
      <w:r w:rsidRPr="00F63A3F">
        <w:rPr>
          <w:rFonts w:ascii="Arial" w:hAnsi="Arial"/>
          <w:color w:val="00613D" w:themeColor="accent6" w:themeShade="80"/>
          <w:sz w:val="28"/>
          <w:szCs w:val="28"/>
        </w:rPr>
        <w:t>();</w:t>
      </w:r>
    </w:p>
    <w:p w14:paraId="48BF34F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this.firstRun</w:t>
      </w:r>
      <w:proofErr w:type="gramEnd"/>
      <w:r w:rsidRPr="00F63A3F">
        <w:rPr>
          <w:rFonts w:ascii="Arial" w:hAnsi="Arial"/>
          <w:color w:val="00613D" w:themeColor="accent6" w:themeShade="80"/>
          <w:sz w:val="28"/>
          <w:szCs w:val="28"/>
        </w:rPr>
        <w:t xml:space="preserve"> = false;</w:t>
      </w:r>
    </w:p>
    <w:p w14:paraId="6A60CEB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1EE6FF2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else {</w:t>
      </w:r>
    </w:p>
    <w:p w14:paraId="1ED819C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this.nav.setRoot</w:t>
      </w:r>
      <w:proofErr w:type="gramEnd"/>
      <w:r w:rsidRPr="00F63A3F">
        <w:rPr>
          <w:rFonts w:ascii="Arial" w:hAnsi="Arial"/>
          <w:color w:val="00613D" w:themeColor="accent6" w:themeShade="80"/>
          <w:sz w:val="28"/>
          <w:szCs w:val="28"/>
        </w:rPr>
        <w:t>(page);</w:t>
      </w:r>
    </w:p>
    <w:p w14:paraId="63616BC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2B70FA5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2840291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4075BA50" w14:textId="77777777" w:rsidR="00487E51" w:rsidRPr="00F63A3F" w:rsidRDefault="00487E51" w:rsidP="00487E51">
      <w:pPr>
        <w:rPr>
          <w:rFonts w:ascii="Arial" w:hAnsi="Arial"/>
          <w:sz w:val="28"/>
          <w:szCs w:val="28"/>
        </w:rPr>
      </w:pPr>
    </w:p>
    <w:p w14:paraId="7F79702B" w14:textId="77777777" w:rsidR="00487E51" w:rsidRPr="00F63A3F" w:rsidRDefault="00487E51" w:rsidP="00487E51">
      <w:pPr>
        <w:rPr>
          <w:rFonts w:ascii="Arial" w:hAnsi="Arial"/>
          <w:sz w:val="28"/>
          <w:szCs w:val="28"/>
        </w:rPr>
      </w:pPr>
    </w:p>
    <w:p w14:paraId="70D10B0B" w14:textId="77777777" w:rsidR="00487E51" w:rsidRPr="00F63A3F" w:rsidRDefault="00487E51" w:rsidP="00487E51">
      <w:pPr>
        <w:rPr>
          <w:rFonts w:ascii="Arial" w:hAnsi="Arial"/>
          <w:sz w:val="28"/>
          <w:szCs w:val="28"/>
        </w:rPr>
      </w:pPr>
    </w:p>
    <w:p w14:paraId="1EA194B7"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App &gt; app.html</w:t>
      </w:r>
    </w:p>
    <w:p w14:paraId="37D303BA" w14:textId="77777777" w:rsidR="00487E51" w:rsidRPr="00F63A3F" w:rsidRDefault="00487E51" w:rsidP="00487E51">
      <w:pPr>
        <w:rPr>
          <w:rFonts w:ascii="Arial" w:hAnsi="Arial"/>
          <w:sz w:val="28"/>
          <w:szCs w:val="28"/>
        </w:rPr>
      </w:pPr>
    </w:p>
    <w:p w14:paraId="3542C8D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&lt;ion-nav #myNav [root]="rootPage"&gt;&lt;/ion-nav&gt;</w:t>
      </w:r>
    </w:p>
    <w:p w14:paraId="5E1FCAE0" w14:textId="77777777" w:rsidR="00487E51" w:rsidRPr="00F63A3F" w:rsidRDefault="00487E51" w:rsidP="00487E51">
      <w:pPr>
        <w:rPr>
          <w:rFonts w:ascii="Arial" w:hAnsi="Arial"/>
          <w:sz w:val="28"/>
          <w:szCs w:val="28"/>
        </w:rPr>
      </w:pPr>
    </w:p>
    <w:p w14:paraId="04B6ED5D" w14:textId="77777777" w:rsidR="00487E51" w:rsidRPr="00F63A3F" w:rsidRDefault="00487E51" w:rsidP="00487E51">
      <w:pPr>
        <w:rPr>
          <w:rFonts w:ascii="Arial" w:hAnsi="Arial"/>
          <w:sz w:val="28"/>
          <w:szCs w:val="28"/>
        </w:rPr>
      </w:pPr>
    </w:p>
    <w:p w14:paraId="78BCB12B" w14:textId="77777777" w:rsidR="00487E51" w:rsidRPr="00F63A3F" w:rsidRDefault="00487E51" w:rsidP="00487E51">
      <w:pPr>
        <w:rPr>
          <w:rFonts w:ascii="Arial" w:hAnsi="Arial"/>
          <w:sz w:val="28"/>
          <w:szCs w:val="28"/>
        </w:rPr>
      </w:pPr>
    </w:p>
    <w:p w14:paraId="79E5BB26"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App &gt; </w:t>
      </w:r>
      <w:proofErr w:type="gramStart"/>
      <w:r w:rsidRPr="00F63A3F">
        <w:rPr>
          <w:rFonts w:ascii="Arial" w:hAnsi="Arial" w:cs="Arial"/>
          <w:b/>
          <w:sz w:val="28"/>
          <w:szCs w:val="28"/>
        </w:rPr>
        <w:t>app.module</w:t>
      </w:r>
      <w:proofErr w:type="gramEnd"/>
      <w:r w:rsidRPr="00F63A3F">
        <w:rPr>
          <w:rFonts w:ascii="Arial" w:hAnsi="Arial" w:cs="Arial"/>
          <w:b/>
          <w:sz w:val="28"/>
          <w:szCs w:val="28"/>
        </w:rPr>
        <w:t>.ts</w:t>
      </w:r>
    </w:p>
    <w:p w14:paraId="7D499CCF" w14:textId="77777777" w:rsidR="00487E51" w:rsidRPr="00F63A3F" w:rsidRDefault="00487E51" w:rsidP="00487E51">
      <w:pPr>
        <w:rPr>
          <w:rFonts w:ascii="Arial" w:hAnsi="Arial"/>
          <w:sz w:val="28"/>
          <w:szCs w:val="28"/>
        </w:rPr>
      </w:pPr>
    </w:p>
    <w:p w14:paraId="0C11A2B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BrowserModule</w:t>
      </w:r>
      <w:proofErr w:type="gramEnd"/>
      <w:r w:rsidRPr="00F63A3F">
        <w:rPr>
          <w:rFonts w:ascii="Arial" w:hAnsi="Arial"/>
          <w:color w:val="00613D" w:themeColor="accent6" w:themeShade="80"/>
          <w:sz w:val="28"/>
          <w:szCs w:val="28"/>
        </w:rPr>
        <w:t xml:space="preserve"> } from '@angular/platform-browser';</w:t>
      </w:r>
    </w:p>
    <w:p w14:paraId="1B9C278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ErrorHandler</w:t>
      </w:r>
      <w:proofErr w:type="gramEnd"/>
      <w:r w:rsidRPr="00F63A3F">
        <w:rPr>
          <w:rFonts w:ascii="Arial" w:hAnsi="Arial"/>
          <w:color w:val="00613D" w:themeColor="accent6" w:themeShade="80"/>
          <w:sz w:val="28"/>
          <w:szCs w:val="28"/>
        </w:rPr>
        <w:t>, NgModule } from '@angular/core';</w:t>
      </w:r>
    </w:p>
    <w:p w14:paraId="50A4AF0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IonicApp</w:t>
      </w:r>
      <w:proofErr w:type="gramEnd"/>
      <w:r w:rsidRPr="00F63A3F">
        <w:rPr>
          <w:rFonts w:ascii="Arial" w:hAnsi="Arial"/>
          <w:color w:val="00613D" w:themeColor="accent6" w:themeShade="80"/>
          <w:sz w:val="28"/>
          <w:szCs w:val="28"/>
        </w:rPr>
        <w:t>, IonicErrorHandler, IonicModule } from 'ionic-angular';</w:t>
      </w:r>
    </w:p>
    <w:p w14:paraId="58DC2CC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SplashScreen</w:t>
      </w:r>
      <w:proofErr w:type="gramEnd"/>
      <w:r w:rsidRPr="00F63A3F">
        <w:rPr>
          <w:rFonts w:ascii="Arial" w:hAnsi="Arial"/>
          <w:color w:val="00613D" w:themeColor="accent6" w:themeShade="80"/>
          <w:sz w:val="28"/>
          <w:szCs w:val="28"/>
        </w:rPr>
        <w:t xml:space="preserve"> } from '@ionic-native/splash-screen';</w:t>
      </w:r>
    </w:p>
    <w:p w14:paraId="11AE00A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StatusBar</w:t>
      </w:r>
      <w:proofErr w:type="gramEnd"/>
      <w:r w:rsidRPr="00F63A3F">
        <w:rPr>
          <w:rFonts w:ascii="Arial" w:hAnsi="Arial"/>
          <w:color w:val="00613D" w:themeColor="accent6" w:themeShade="80"/>
          <w:sz w:val="28"/>
          <w:szCs w:val="28"/>
        </w:rPr>
        <w:t xml:space="preserve"> } from '@ionic-native/status-bar';</w:t>
      </w:r>
    </w:p>
    <w:p w14:paraId="5B5C7311" w14:textId="77777777" w:rsidR="00487E51" w:rsidRPr="00F63A3F" w:rsidRDefault="00487E51" w:rsidP="00487E51">
      <w:pPr>
        <w:rPr>
          <w:rFonts w:ascii="Arial" w:hAnsi="Arial"/>
          <w:color w:val="00613D" w:themeColor="accent6" w:themeShade="80"/>
          <w:sz w:val="28"/>
          <w:szCs w:val="28"/>
        </w:rPr>
      </w:pPr>
    </w:p>
    <w:p w14:paraId="04B72FF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MyApp</w:t>
      </w:r>
      <w:proofErr w:type="gramEnd"/>
      <w:r w:rsidRPr="00F63A3F">
        <w:rPr>
          <w:rFonts w:ascii="Arial" w:hAnsi="Arial"/>
          <w:color w:val="00613D" w:themeColor="accent6" w:themeShade="80"/>
          <w:sz w:val="28"/>
          <w:szCs w:val="28"/>
        </w:rPr>
        <w:t xml:space="preserve"> } from './app.component';</w:t>
      </w:r>
    </w:p>
    <w:p w14:paraId="02B6DF1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LoginPage</w:t>
      </w:r>
      <w:proofErr w:type="gramEnd"/>
      <w:r w:rsidRPr="00F63A3F">
        <w:rPr>
          <w:rFonts w:ascii="Arial" w:hAnsi="Arial"/>
          <w:color w:val="00613D" w:themeColor="accent6" w:themeShade="80"/>
          <w:sz w:val="28"/>
          <w:szCs w:val="28"/>
        </w:rPr>
        <w:t xml:space="preserve"> } from '../pages/login/login';</w:t>
      </w:r>
    </w:p>
    <w:p w14:paraId="3C98FAC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FirebaseuiProvider</w:t>
      </w:r>
      <w:proofErr w:type="gramEnd"/>
      <w:r w:rsidRPr="00F63A3F">
        <w:rPr>
          <w:rFonts w:ascii="Arial" w:hAnsi="Arial"/>
          <w:color w:val="00613D" w:themeColor="accent6" w:themeShade="80"/>
          <w:sz w:val="28"/>
          <w:szCs w:val="28"/>
        </w:rPr>
        <w:t xml:space="preserve"> } from '../providers/firebaseui/firebaseui';</w:t>
      </w:r>
    </w:p>
    <w:p w14:paraId="53D8749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FirebaseAnalytics</w:t>
      </w:r>
      <w:proofErr w:type="gramEnd"/>
      <w:r w:rsidRPr="00F63A3F">
        <w:rPr>
          <w:rFonts w:ascii="Arial" w:hAnsi="Arial"/>
          <w:color w:val="00613D" w:themeColor="accent6" w:themeShade="80"/>
          <w:sz w:val="28"/>
          <w:szCs w:val="28"/>
        </w:rPr>
        <w:t xml:space="preserve"> } from '@ionic-native/firebase-analytics';</w:t>
      </w:r>
    </w:p>
    <w:p w14:paraId="31FD915C" w14:textId="77777777" w:rsidR="00487E51" w:rsidRPr="00F63A3F" w:rsidRDefault="00487E51" w:rsidP="00487E51">
      <w:pPr>
        <w:rPr>
          <w:rFonts w:ascii="Arial" w:hAnsi="Arial"/>
          <w:color w:val="00613D" w:themeColor="accent6" w:themeShade="80"/>
          <w:sz w:val="28"/>
          <w:szCs w:val="28"/>
        </w:rPr>
      </w:pPr>
    </w:p>
    <w:p w14:paraId="67BE3B5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roofErr w:type="gramStart"/>
      <w:r w:rsidRPr="00F63A3F">
        <w:rPr>
          <w:rFonts w:ascii="Arial" w:hAnsi="Arial"/>
          <w:color w:val="00613D" w:themeColor="accent6" w:themeShade="80"/>
          <w:sz w:val="28"/>
          <w:szCs w:val="28"/>
        </w:rPr>
        <w:t>NgModule(</w:t>
      </w:r>
      <w:proofErr w:type="gramEnd"/>
      <w:r w:rsidRPr="00F63A3F">
        <w:rPr>
          <w:rFonts w:ascii="Arial" w:hAnsi="Arial"/>
          <w:color w:val="00613D" w:themeColor="accent6" w:themeShade="80"/>
          <w:sz w:val="28"/>
          <w:szCs w:val="28"/>
        </w:rPr>
        <w:t>{</w:t>
      </w:r>
    </w:p>
    <w:p w14:paraId="07F7F01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declarations: [</w:t>
      </w:r>
    </w:p>
    <w:p w14:paraId="4DC2A0F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MyApp,</w:t>
      </w:r>
    </w:p>
    <w:p w14:paraId="3EA6BC5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LoginPage</w:t>
      </w:r>
    </w:p>
    <w:p w14:paraId="1D94127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54948C2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imports: [</w:t>
      </w:r>
    </w:p>
    <w:p w14:paraId="61D0E3B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BrowserModule,</w:t>
      </w:r>
    </w:p>
    <w:p w14:paraId="25BBFA5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IonicModule.forRoot(MyApp)</w:t>
      </w:r>
    </w:p>
    <w:p w14:paraId="378054F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514874C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bootstrap: [IonicApp],</w:t>
      </w:r>
    </w:p>
    <w:p w14:paraId="63B3CE9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entryComponents: [</w:t>
      </w:r>
    </w:p>
    <w:p w14:paraId="0409D68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MyApp,</w:t>
      </w:r>
    </w:p>
    <w:p w14:paraId="0877675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LoginPage</w:t>
      </w:r>
    </w:p>
    <w:p w14:paraId="67C5135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0E84693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providers: [</w:t>
      </w:r>
    </w:p>
    <w:p w14:paraId="08C5570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StatusBar,</w:t>
      </w:r>
    </w:p>
    <w:p w14:paraId="15A928B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SplashScreen,</w:t>
      </w:r>
    </w:p>
    <w:p w14:paraId="158B1D7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{provide: ErrorHandler, useClass: IonicErrorHandler},</w:t>
      </w:r>
    </w:p>
    <w:p w14:paraId="14F722A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FirebaseuiProvider,</w:t>
      </w:r>
    </w:p>
    <w:p w14:paraId="67F9E74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FirebaseAnalytics</w:t>
      </w:r>
    </w:p>
    <w:p w14:paraId="792AF4A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7FF94EC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1A5163C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export class AppModule {}</w:t>
      </w:r>
    </w:p>
    <w:p w14:paraId="3F6E41AE" w14:textId="77777777" w:rsidR="00487E51" w:rsidRPr="00F63A3F" w:rsidRDefault="00487E51" w:rsidP="00487E51">
      <w:pPr>
        <w:rPr>
          <w:rFonts w:ascii="Arial" w:hAnsi="Arial"/>
          <w:sz w:val="28"/>
          <w:szCs w:val="28"/>
        </w:rPr>
      </w:pPr>
    </w:p>
    <w:p w14:paraId="03DA8F60" w14:textId="77777777" w:rsidR="00487E51" w:rsidRPr="00F63A3F" w:rsidRDefault="00487E51" w:rsidP="00487E51">
      <w:pPr>
        <w:rPr>
          <w:rFonts w:ascii="Arial" w:hAnsi="Arial"/>
          <w:sz w:val="28"/>
          <w:szCs w:val="28"/>
        </w:rPr>
      </w:pPr>
    </w:p>
    <w:p w14:paraId="72BAFD36"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App &gt; main.ts</w:t>
      </w:r>
    </w:p>
    <w:p w14:paraId="0A90E852" w14:textId="77777777" w:rsidR="00487E51" w:rsidRPr="00F63A3F" w:rsidRDefault="00487E51" w:rsidP="00487E51">
      <w:pPr>
        <w:rPr>
          <w:rFonts w:ascii="Arial" w:hAnsi="Arial"/>
          <w:sz w:val="28"/>
          <w:szCs w:val="28"/>
        </w:rPr>
      </w:pPr>
    </w:p>
    <w:p w14:paraId="742D543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platformBrowserDynamic</w:t>
      </w:r>
      <w:proofErr w:type="gramEnd"/>
      <w:r w:rsidRPr="00F63A3F">
        <w:rPr>
          <w:rFonts w:ascii="Arial" w:hAnsi="Arial"/>
          <w:color w:val="00613D" w:themeColor="accent6" w:themeShade="80"/>
          <w:sz w:val="28"/>
          <w:szCs w:val="28"/>
        </w:rPr>
        <w:t xml:space="preserve"> } from '@angular/platform-browser-dynamic';</w:t>
      </w:r>
    </w:p>
    <w:p w14:paraId="0A05F983" w14:textId="77777777" w:rsidR="00487E51" w:rsidRPr="00F63A3F" w:rsidRDefault="00487E51" w:rsidP="00487E51">
      <w:pPr>
        <w:rPr>
          <w:rFonts w:ascii="Arial" w:hAnsi="Arial"/>
          <w:color w:val="00613D" w:themeColor="accent6" w:themeShade="80"/>
          <w:sz w:val="28"/>
          <w:szCs w:val="28"/>
        </w:rPr>
      </w:pPr>
    </w:p>
    <w:p w14:paraId="2241DD8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AppModule</w:t>
      </w:r>
      <w:proofErr w:type="gramEnd"/>
      <w:r w:rsidRPr="00F63A3F">
        <w:rPr>
          <w:rFonts w:ascii="Arial" w:hAnsi="Arial"/>
          <w:color w:val="00613D" w:themeColor="accent6" w:themeShade="80"/>
          <w:sz w:val="28"/>
          <w:szCs w:val="28"/>
        </w:rPr>
        <w:t xml:space="preserve"> } from './app.module';</w:t>
      </w:r>
    </w:p>
    <w:p w14:paraId="53DD1E39" w14:textId="77777777" w:rsidR="00487E51" w:rsidRPr="00F63A3F" w:rsidRDefault="00487E51" w:rsidP="00487E51">
      <w:pPr>
        <w:rPr>
          <w:rFonts w:ascii="Arial" w:hAnsi="Arial"/>
          <w:color w:val="00613D" w:themeColor="accent6" w:themeShade="80"/>
          <w:sz w:val="28"/>
          <w:szCs w:val="28"/>
        </w:rPr>
      </w:pPr>
    </w:p>
    <w:p w14:paraId="64DD4CC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platformBrowserDynamic(</w:t>
      </w:r>
      <w:proofErr w:type="gramStart"/>
      <w:r w:rsidRPr="00F63A3F">
        <w:rPr>
          <w:rFonts w:ascii="Arial" w:hAnsi="Arial"/>
          <w:color w:val="00613D" w:themeColor="accent6" w:themeShade="80"/>
          <w:sz w:val="28"/>
          <w:szCs w:val="28"/>
        </w:rPr>
        <w:t>).bootstrapModule</w:t>
      </w:r>
      <w:proofErr w:type="gramEnd"/>
      <w:r w:rsidRPr="00F63A3F">
        <w:rPr>
          <w:rFonts w:ascii="Arial" w:hAnsi="Arial"/>
          <w:color w:val="00613D" w:themeColor="accent6" w:themeShade="80"/>
          <w:sz w:val="28"/>
          <w:szCs w:val="28"/>
        </w:rPr>
        <w:t>(AppModule);</w:t>
      </w:r>
    </w:p>
    <w:p w14:paraId="18D7EAA7" w14:textId="77777777" w:rsidR="00487E51" w:rsidRPr="00F63A3F" w:rsidRDefault="00487E51" w:rsidP="00487E51">
      <w:pPr>
        <w:rPr>
          <w:rFonts w:ascii="Arial" w:hAnsi="Arial"/>
          <w:sz w:val="28"/>
          <w:szCs w:val="28"/>
        </w:rPr>
      </w:pPr>
    </w:p>
    <w:p w14:paraId="2E51D984" w14:textId="77777777" w:rsidR="00487E51" w:rsidRPr="00F63A3F" w:rsidRDefault="00487E51" w:rsidP="00487E51">
      <w:pPr>
        <w:rPr>
          <w:rFonts w:ascii="Arial" w:hAnsi="Arial"/>
          <w:sz w:val="28"/>
          <w:szCs w:val="28"/>
        </w:rPr>
      </w:pPr>
    </w:p>
    <w:p w14:paraId="1512766C" w14:textId="77777777" w:rsidR="00487E51" w:rsidRPr="00F63A3F" w:rsidRDefault="00487E51" w:rsidP="00487E51">
      <w:pPr>
        <w:rPr>
          <w:rFonts w:ascii="Arial" w:hAnsi="Arial"/>
          <w:sz w:val="28"/>
          <w:szCs w:val="28"/>
        </w:rPr>
      </w:pPr>
    </w:p>
    <w:p w14:paraId="0055BC12"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Home &gt; home.html</w:t>
      </w:r>
    </w:p>
    <w:p w14:paraId="741C9FCE" w14:textId="77777777" w:rsidR="00487E51" w:rsidRPr="00F63A3F" w:rsidRDefault="00487E51" w:rsidP="00487E51">
      <w:pPr>
        <w:rPr>
          <w:rFonts w:ascii="Arial" w:hAnsi="Arial"/>
          <w:sz w:val="28"/>
          <w:szCs w:val="28"/>
        </w:rPr>
      </w:pPr>
    </w:p>
    <w:p w14:paraId="092B948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w:t>
      </w:r>
    </w:p>
    <w:p w14:paraId="67EED10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Generated template for the HomePage page.</w:t>
      </w:r>
    </w:p>
    <w:p w14:paraId="4FD67B72" w14:textId="77777777" w:rsidR="00487E51" w:rsidRPr="00F63A3F" w:rsidRDefault="00487E51" w:rsidP="00487E51">
      <w:pPr>
        <w:rPr>
          <w:rFonts w:ascii="Arial" w:hAnsi="Arial"/>
          <w:color w:val="00613D" w:themeColor="accent6" w:themeShade="80"/>
          <w:sz w:val="28"/>
          <w:szCs w:val="28"/>
        </w:rPr>
      </w:pPr>
    </w:p>
    <w:p w14:paraId="724AA63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See http://ionicframework.com/docs/components/#navigation for more info on</w:t>
      </w:r>
    </w:p>
    <w:p w14:paraId="34D6A79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Ionic pages and navigation.</w:t>
      </w:r>
    </w:p>
    <w:p w14:paraId="29E7A35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--&gt;</w:t>
      </w:r>
    </w:p>
    <w:p w14:paraId="3671505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&lt;ion-header&gt;</w:t>
      </w:r>
    </w:p>
    <w:p w14:paraId="3424D5E1" w14:textId="77777777" w:rsidR="00487E51" w:rsidRPr="00F63A3F" w:rsidRDefault="00487E51" w:rsidP="00487E51">
      <w:pPr>
        <w:rPr>
          <w:rFonts w:ascii="Arial" w:hAnsi="Arial"/>
          <w:color w:val="00613D" w:themeColor="accent6" w:themeShade="80"/>
          <w:sz w:val="28"/>
          <w:szCs w:val="28"/>
        </w:rPr>
      </w:pPr>
    </w:p>
    <w:p w14:paraId="042DE74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&lt;ion-navbar&gt;</w:t>
      </w:r>
    </w:p>
    <w:p w14:paraId="700DDCF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&lt;ion-title&gt;Home&lt;/ion-title&gt;</w:t>
      </w:r>
    </w:p>
    <w:p w14:paraId="5EE2D19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&lt;/ion-navbar&gt;</w:t>
      </w:r>
    </w:p>
    <w:p w14:paraId="3E8F4A06" w14:textId="77777777" w:rsidR="00487E51" w:rsidRPr="00F63A3F" w:rsidRDefault="00487E51" w:rsidP="00487E51">
      <w:pPr>
        <w:rPr>
          <w:rFonts w:ascii="Arial" w:hAnsi="Arial"/>
          <w:color w:val="00613D" w:themeColor="accent6" w:themeShade="80"/>
          <w:sz w:val="28"/>
          <w:szCs w:val="28"/>
        </w:rPr>
      </w:pPr>
    </w:p>
    <w:p w14:paraId="1A179C8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&lt;/ion-header&gt;</w:t>
      </w:r>
    </w:p>
    <w:p w14:paraId="16DD94EF" w14:textId="77777777" w:rsidR="00487E51" w:rsidRPr="00F63A3F" w:rsidRDefault="00487E51" w:rsidP="00487E51">
      <w:pPr>
        <w:rPr>
          <w:rFonts w:ascii="Arial" w:hAnsi="Arial"/>
          <w:color w:val="00613D" w:themeColor="accent6" w:themeShade="80"/>
          <w:sz w:val="28"/>
          <w:szCs w:val="28"/>
        </w:rPr>
      </w:pPr>
    </w:p>
    <w:p w14:paraId="4DA741C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&lt;ion-content padding&gt;</w:t>
      </w:r>
    </w:p>
    <w:p w14:paraId="24936EE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&lt;h2&gt;</w:t>
      </w:r>
      <w:proofErr w:type="gramStart"/>
      <w:r w:rsidRPr="00F63A3F">
        <w:rPr>
          <w:rFonts w:ascii="Arial" w:hAnsi="Arial"/>
          <w:color w:val="00613D" w:themeColor="accent6" w:themeShade="80"/>
          <w:sz w:val="28"/>
          <w:szCs w:val="28"/>
        </w:rPr>
        <w:t>Welcome!&lt;</w:t>
      </w:r>
      <w:proofErr w:type="gramEnd"/>
      <w:r w:rsidRPr="00F63A3F">
        <w:rPr>
          <w:rFonts w:ascii="Arial" w:hAnsi="Arial"/>
          <w:color w:val="00613D" w:themeColor="accent6" w:themeShade="80"/>
          <w:sz w:val="28"/>
          <w:szCs w:val="28"/>
        </w:rPr>
        <w:t>/h2&gt;</w:t>
      </w:r>
    </w:p>
    <w:p w14:paraId="47122DD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&lt;button ion-button (click)="</w:t>
      </w:r>
      <w:proofErr w:type="gramStart"/>
      <w:r w:rsidRPr="00F63A3F">
        <w:rPr>
          <w:rFonts w:ascii="Arial" w:hAnsi="Arial"/>
          <w:color w:val="00613D" w:themeColor="accent6" w:themeShade="80"/>
          <w:sz w:val="28"/>
          <w:szCs w:val="28"/>
        </w:rPr>
        <w:t>logout(</w:t>
      </w:r>
      <w:proofErr w:type="gramEnd"/>
      <w:r w:rsidRPr="00F63A3F">
        <w:rPr>
          <w:rFonts w:ascii="Arial" w:hAnsi="Arial"/>
          <w:color w:val="00613D" w:themeColor="accent6" w:themeShade="80"/>
          <w:sz w:val="28"/>
          <w:szCs w:val="28"/>
        </w:rPr>
        <w:t>)"&gt;</w:t>
      </w:r>
    </w:p>
    <w:p w14:paraId="1F758B7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Log out</w:t>
      </w:r>
    </w:p>
    <w:p w14:paraId="7B741F7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&lt;/button&gt;</w:t>
      </w:r>
    </w:p>
    <w:p w14:paraId="30E7B36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&lt;/ion-content&gt;</w:t>
      </w:r>
    </w:p>
    <w:p w14:paraId="43DB5A67" w14:textId="77777777" w:rsidR="00487E51" w:rsidRPr="00F63A3F" w:rsidRDefault="00487E51" w:rsidP="00487E51">
      <w:pPr>
        <w:rPr>
          <w:rFonts w:ascii="Arial" w:hAnsi="Arial"/>
          <w:color w:val="00613D" w:themeColor="accent6" w:themeShade="80"/>
          <w:sz w:val="28"/>
          <w:szCs w:val="28"/>
        </w:rPr>
      </w:pPr>
    </w:p>
    <w:p w14:paraId="5127FA48" w14:textId="77777777" w:rsidR="00487E51" w:rsidRPr="00F63A3F" w:rsidRDefault="00487E51" w:rsidP="00487E51">
      <w:pPr>
        <w:rPr>
          <w:rFonts w:ascii="Arial" w:hAnsi="Arial"/>
          <w:color w:val="005381" w:themeColor="accent1" w:themeShade="BF"/>
          <w:sz w:val="28"/>
          <w:szCs w:val="28"/>
        </w:rPr>
      </w:pPr>
    </w:p>
    <w:p w14:paraId="05B98655" w14:textId="77777777" w:rsidR="00487E51" w:rsidRPr="00F63A3F" w:rsidRDefault="00487E51" w:rsidP="00487E51">
      <w:pPr>
        <w:rPr>
          <w:rFonts w:ascii="Arial" w:hAnsi="Arial"/>
          <w:sz w:val="28"/>
          <w:szCs w:val="28"/>
        </w:rPr>
      </w:pPr>
    </w:p>
    <w:p w14:paraId="39632D1E"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Home &gt; </w:t>
      </w:r>
      <w:hyperlink r:id="rId21" w:history="1">
        <w:r w:rsidRPr="00F63A3F">
          <w:rPr>
            <w:rStyle w:val="Hyperlink"/>
            <w:rFonts w:ascii="Arial" w:hAnsi="Arial" w:cs="Arial"/>
            <w:b/>
            <w:color w:val="000000" w:themeColor="text1"/>
            <w:sz w:val="28"/>
            <w:szCs w:val="28"/>
          </w:rPr>
          <w:t>h</w:t>
        </w:r>
        <w:r w:rsidRPr="00F63A3F">
          <w:rPr>
            <w:rStyle w:val="Hyperlink"/>
            <w:rFonts w:ascii="Arial" w:hAnsi="Arial" w:cs="Arial"/>
            <w:b/>
            <w:color w:val="000000" w:themeColor="text1"/>
            <w:sz w:val="28"/>
            <w:szCs w:val="28"/>
            <w:u w:val="none"/>
          </w:rPr>
          <w:t>ome.module.ts</w:t>
        </w:r>
      </w:hyperlink>
    </w:p>
    <w:p w14:paraId="2CC6A141" w14:textId="77777777" w:rsidR="00487E51" w:rsidRPr="00F63A3F" w:rsidRDefault="00487E51" w:rsidP="00487E51">
      <w:pPr>
        <w:rPr>
          <w:rFonts w:ascii="Arial" w:hAnsi="Arial"/>
          <w:sz w:val="28"/>
          <w:szCs w:val="28"/>
        </w:rPr>
      </w:pPr>
    </w:p>
    <w:p w14:paraId="5B250DC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NgModule</w:t>
      </w:r>
      <w:proofErr w:type="gramEnd"/>
      <w:r w:rsidRPr="00F63A3F">
        <w:rPr>
          <w:rFonts w:ascii="Arial" w:hAnsi="Arial"/>
          <w:color w:val="00613D" w:themeColor="accent6" w:themeShade="80"/>
          <w:sz w:val="28"/>
          <w:szCs w:val="28"/>
        </w:rPr>
        <w:t xml:space="preserve"> } from '@angular/core';</w:t>
      </w:r>
    </w:p>
    <w:p w14:paraId="378EA35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IonicPageModule</w:t>
      </w:r>
      <w:proofErr w:type="gramEnd"/>
      <w:r w:rsidRPr="00F63A3F">
        <w:rPr>
          <w:rFonts w:ascii="Arial" w:hAnsi="Arial"/>
          <w:color w:val="00613D" w:themeColor="accent6" w:themeShade="80"/>
          <w:sz w:val="28"/>
          <w:szCs w:val="28"/>
        </w:rPr>
        <w:t xml:space="preserve"> } from 'ionic-angular';</w:t>
      </w:r>
    </w:p>
    <w:p w14:paraId="761C6FA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HomePage</w:t>
      </w:r>
      <w:proofErr w:type="gramEnd"/>
      <w:r w:rsidRPr="00F63A3F">
        <w:rPr>
          <w:rFonts w:ascii="Arial" w:hAnsi="Arial"/>
          <w:color w:val="00613D" w:themeColor="accent6" w:themeShade="80"/>
          <w:sz w:val="28"/>
          <w:szCs w:val="28"/>
        </w:rPr>
        <w:t xml:space="preserve"> } from './home';</w:t>
      </w:r>
    </w:p>
    <w:p w14:paraId="3BF55FD2" w14:textId="77777777" w:rsidR="00487E51" w:rsidRPr="00F63A3F" w:rsidRDefault="00487E51" w:rsidP="00487E51">
      <w:pPr>
        <w:rPr>
          <w:rFonts w:ascii="Arial" w:hAnsi="Arial"/>
          <w:color w:val="00613D" w:themeColor="accent6" w:themeShade="80"/>
          <w:sz w:val="28"/>
          <w:szCs w:val="28"/>
        </w:rPr>
      </w:pPr>
    </w:p>
    <w:p w14:paraId="4F69CDA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roofErr w:type="gramStart"/>
      <w:r w:rsidRPr="00F63A3F">
        <w:rPr>
          <w:rFonts w:ascii="Arial" w:hAnsi="Arial"/>
          <w:color w:val="00613D" w:themeColor="accent6" w:themeShade="80"/>
          <w:sz w:val="28"/>
          <w:szCs w:val="28"/>
        </w:rPr>
        <w:t>NgModule(</w:t>
      </w:r>
      <w:proofErr w:type="gramEnd"/>
      <w:r w:rsidRPr="00F63A3F">
        <w:rPr>
          <w:rFonts w:ascii="Arial" w:hAnsi="Arial"/>
          <w:color w:val="00613D" w:themeColor="accent6" w:themeShade="80"/>
          <w:sz w:val="28"/>
          <w:szCs w:val="28"/>
        </w:rPr>
        <w:t>{</w:t>
      </w:r>
    </w:p>
    <w:p w14:paraId="2902B19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declarations: [</w:t>
      </w:r>
    </w:p>
    <w:p w14:paraId="6763E3B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HomePage,</w:t>
      </w:r>
    </w:p>
    <w:p w14:paraId="7E23D8F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404774B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imports: [a</w:t>
      </w:r>
    </w:p>
    <w:p w14:paraId="10565DF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IonicPageModule.forChild(HomePage),</w:t>
      </w:r>
    </w:p>
    <w:p w14:paraId="5C6078E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7C0AB5B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exports: [</w:t>
      </w:r>
    </w:p>
    <w:p w14:paraId="41E9329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HomePage</w:t>
      </w:r>
    </w:p>
    <w:p w14:paraId="2A46F59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7F4986A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42C0008C" w14:textId="77777777" w:rsidR="00487E51" w:rsidRPr="00F63A3F" w:rsidRDefault="00487E51" w:rsidP="00487E51">
      <w:pPr>
        <w:rPr>
          <w:rFonts w:ascii="Arial" w:hAnsi="Arial"/>
          <w:color w:val="00613D" w:themeColor="accent6" w:themeShade="80"/>
          <w:sz w:val="28"/>
          <w:szCs w:val="28"/>
        </w:rPr>
      </w:pPr>
    </w:p>
    <w:p w14:paraId="5AE1DE2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export class HomePageModule {}</w:t>
      </w:r>
    </w:p>
    <w:p w14:paraId="2613D868" w14:textId="77777777" w:rsidR="00487E51" w:rsidRPr="00F63A3F" w:rsidRDefault="00487E51" w:rsidP="00487E51">
      <w:pPr>
        <w:rPr>
          <w:rFonts w:ascii="Arial" w:hAnsi="Arial"/>
          <w:color w:val="005381" w:themeColor="accent1" w:themeShade="BF"/>
          <w:sz w:val="28"/>
          <w:szCs w:val="28"/>
        </w:rPr>
      </w:pPr>
    </w:p>
    <w:p w14:paraId="6261D2A3" w14:textId="77777777" w:rsidR="00487E51" w:rsidRPr="00F63A3F" w:rsidRDefault="00723A9A" w:rsidP="00723A9A">
      <w:pPr>
        <w:pStyle w:val="ListParagraph"/>
        <w:numPr>
          <w:ilvl w:val="0"/>
          <w:numId w:val="25"/>
        </w:numPr>
        <w:rPr>
          <w:rFonts w:ascii="Arial" w:hAnsi="Arial" w:cs="Arial"/>
          <w:b/>
          <w:color w:val="005381" w:themeColor="accent1" w:themeShade="BF"/>
          <w:sz w:val="28"/>
          <w:szCs w:val="28"/>
        </w:rPr>
      </w:pPr>
      <w:r w:rsidRPr="00F63A3F">
        <w:rPr>
          <w:rFonts w:ascii="Arial" w:hAnsi="Arial" w:cs="Arial"/>
          <w:color w:val="005381" w:themeColor="accent1" w:themeShade="BF"/>
          <w:sz w:val="28"/>
          <w:szCs w:val="28"/>
        </w:rPr>
        <w:t xml:space="preserve"> </w:t>
      </w:r>
      <w:r w:rsidRPr="00F63A3F">
        <w:rPr>
          <w:rFonts w:ascii="Arial" w:hAnsi="Arial" w:cs="Arial"/>
          <w:b/>
          <w:color w:val="000000" w:themeColor="text1"/>
          <w:sz w:val="28"/>
          <w:szCs w:val="28"/>
        </w:rPr>
        <w:t>Home</w:t>
      </w:r>
      <w:r w:rsidRPr="00F63A3F">
        <w:rPr>
          <w:rFonts w:ascii="Arial" w:hAnsi="Arial" w:cs="Arial"/>
          <w:color w:val="005381" w:themeColor="accent1" w:themeShade="BF"/>
          <w:sz w:val="28"/>
          <w:szCs w:val="28"/>
        </w:rPr>
        <w:t xml:space="preserve"> </w:t>
      </w:r>
      <w:r w:rsidRPr="00F63A3F">
        <w:rPr>
          <w:rFonts w:ascii="Arial" w:hAnsi="Arial" w:cs="Arial"/>
          <w:b/>
          <w:color w:val="000000" w:themeColor="text1"/>
          <w:sz w:val="28"/>
          <w:szCs w:val="28"/>
        </w:rPr>
        <w:t xml:space="preserve">&gt; </w:t>
      </w:r>
      <w:proofErr w:type="gramStart"/>
      <w:r w:rsidRPr="00F63A3F">
        <w:rPr>
          <w:rFonts w:ascii="Arial" w:hAnsi="Arial" w:cs="Arial"/>
          <w:b/>
          <w:color w:val="000000" w:themeColor="text1"/>
          <w:sz w:val="28"/>
          <w:szCs w:val="28"/>
        </w:rPr>
        <w:t>home.scss</w:t>
      </w:r>
      <w:proofErr w:type="gramEnd"/>
    </w:p>
    <w:p w14:paraId="5DDAB4A5" w14:textId="77777777" w:rsidR="004A1BFE" w:rsidRPr="00F63A3F" w:rsidRDefault="004A1BFE" w:rsidP="004A1BFE">
      <w:pPr>
        <w:pStyle w:val="ListParagraph"/>
        <w:rPr>
          <w:rFonts w:ascii="Arial" w:hAnsi="Arial" w:cs="Arial"/>
          <w:b/>
          <w:color w:val="005381" w:themeColor="accent1" w:themeShade="BF"/>
          <w:sz w:val="28"/>
          <w:szCs w:val="28"/>
        </w:rPr>
      </w:pPr>
    </w:p>
    <w:p w14:paraId="2A50FA5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page-home {</w:t>
      </w:r>
    </w:p>
    <w:p w14:paraId="7FA040ED" w14:textId="77777777" w:rsidR="00487E51" w:rsidRPr="00F63A3F" w:rsidRDefault="00487E51" w:rsidP="00487E51">
      <w:pPr>
        <w:rPr>
          <w:rFonts w:ascii="Arial" w:hAnsi="Arial"/>
          <w:color w:val="00613D" w:themeColor="accent6" w:themeShade="80"/>
          <w:sz w:val="28"/>
          <w:szCs w:val="28"/>
        </w:rPr>
      </w:pPr>
    </w:p>
    <w:p w14:paraId="41E7D13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7550F979" w14:textId="77777777" w:rsidR="00487E51" w:rsidRPr="00F63A3F" w:rsidRDefault="00487E51" w:rsidP="00487E51">
      <w:pPr>
        <w:rPr>
          <w:rFonts w:ascii="Arial" w:hAnsi="Arial"/>
          <w:sz w:val="28"/>
          <w:szCs w:val="28"/>
        </w:rPr>
      </w:pPr>
    </w:p>
    <w:p w14:paraId="3E7F8B65"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Home &gt; home.ts</w:t>
      </w:r>
    </w:p>
    <w:p w14:paraId="3E138605" w14:textId="77777777" w:rsidR="00487E51" w:rsidRPr="00F63A3F" w:rsidRDefault="00487E51" w:rsidP="00487E51">
      <w:pPr>
        <w:rPr>
          <w:rFonts w:ascii="Arial" w:hAnsi="Arial"/>
          <w:color w:val="005381" w:themeColor="accent1" w:themeShade="BF"/>
          <w:sz w:val="28"/>
          <w:szCs w:val="28"/>
        </w:rPr>
      </w:pPr>
    </w:p>
    <w:p w14:paraId="0E094FF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Component</w:t>
      </w:r>
      <w:proofErr w:type="gramEnd"/>
      <w:r w:rsidRPr="00F63A3F">
        <w:rPr>
          <w:rFonts w:ascii="Arial" w:hAnsi="Arial"/>
          <w:color w:val="00613D" w:themeColor="accent6" w:themeShade="80"/>
          <w:sz w:val="28"/>
          <w:szCs w:val="28"/>
        </w:rPr>
        <w:t xml:space="preserve"> } from '@angular/core';</w:t>
      </w:r>
    </w:p>
    <w:p w14:paraId="164DDB5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IonicPage</w:t>
      </w:r>
      <w:proofErr w:type="gramEnd"/>
      <w:r w:rsidRPr="00F63A3F">
        <w:rPr>
          <w:rFonts w:ascii="Arial" w:hAnsi="Arial"/>
          <w:color w:val="00613D" w:themeColor="accent6" w:themeShade="80"/>
          <w:sz w:val="28"/>
          <w:szCs w:val="28"/>
        </w:rPr>
        <w:t>, NavController, NavParams } from 'ionic-angular';</w:t>
      </w:r>
    </w:p>
    <w:p w14:paraId="43E4C1A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import * as firebase from 'firebase';</w:t>
      </w:r>
    </w:p>
    <w:p w14:paraId="39E5A864" w14:textId="77777777" w:rsidR="00487E51" w:rsidRPr="00F63A3F" w:rsidRDefault="00487E51" w:rsidP="00487E51">
      <w:pPr>
        <w:rPr>
          <w:rFonts w:ascii="Arial" w:hAnsi="Arial"/>
          <w:color w:val="00613D" w:themeColor="accent6" w:themeShade="80"/>
          <w:sz w:val="28"/>
          <w:szCs w:val="28"/>
        </w:rPr>
      </w:pPr>
    </w:p>
    <w:p w14:paraId="3A79C8D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6D19AE2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Generated class for the HomePage page.</w:t>
      </w:r>
    </w:p>
    <w:p w14:paraId="0D3AD8C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259BE0A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See http://ionicframework.com/docs/components/#navigation for more info</w:t>
      </w:r>
    </w:p>
    <w:p w14:paraId="680638A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on Ionic pages and navigation.</w:t>
      </w:r>
    </w:p>
    <w:p w14:paraId="51B7BA7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1079BE6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roofErr w:type="gramStart"/>
      <w:r w:rsidRPr="00F63A3F">
        <w:rPr>
          <w:rFonts w:ascii="Arial" w:hAnsi="Arial"/>
          <w:color w:val="00613D" w:themeColor="accent6" w:themeShade="80"/>
          <w:sz w:val="28"/>
          <w:szCs w:val="28"/>
        </w:rPr>
        <w:t>IonicPage(</w:t>
      </w:r>
      <w:proofErr w:type="gramEnd"/>
      <w:r w:rsidRPr="00F63A3F">
        <w:rPr>
          <w:rFonts w:ascii="Arial" w:hAnsi="Arial"/>
          <w:color w:val="00613D" w:themeColor="accent6" w:themeShade="80"/>
          <w:sz w:val="28"/>
          <w:szCs w:val="28"/>
        </w:rPr>
        <w:t>)</w:t>
      </w:r>
    </w:p>
    <w:p w14:paraId="298B28D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roofErr w:type="gramStart"/>
      <w:r w:rsidRPr="00F63A3F">
        <w:rPr>
          <w:rFonts w:ascii="Arial" w:hAnsi="Arial"/>
          <w:color w:val="00613D" w:themeColor="accent6" w:themeShade="80"/>
          <w:sz w:val="28"/>
          <w:szCs w:val="28"/>
        </w:rPr>
        <w:t>Component(</w:t>
      </w:r>
      <w:proofErr w:type="gramEnd"/>
      <w:r w:rsidRPr="00F63A3F">
        <w:rPr>
          <w:rFonts w:ascii="Arial" w:hAnsi="Arial"/>
          <w:color w:val="00613D" w:themeColor="accent6" w:themeShade="80"/>
          <w:sz w:val="28"/>
          <w:szCs w:val="28"/>
        </w:rPr>
        <w:t>{</w:t>
      </w:r>
    </w:p>
    <w:p w14:paraId="5AAAF11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selector: 'page-home',</w:t>
      </w:r>
    </w:p>
    <w:p w14:paraId="6AEFB42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templateUrl: 'home.html',</w:t>
      </w:r>
    </w:p>
    <w:p w14:paraId="08E024B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19EDA92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export class HomePage {</w:t>
      </w:r>
    </w:p>
    <w:p w14:paraId="4D7EC569" w14:textId="77777777" w:rsidR="00487E51" w:rsidRPr="00F63A3F" w:rsidRDefault="00487E51" w:rsidP="00487E51">
      <w:pPr>
        <w:rPr>
          <w:rFonts w:ascii="Arial" w:hAnsi="Arial"/>
          <w:color w:val="00613D" w:themeColor="accent6" w:themeShade="80"/>
          <w:sz w:val="28"/>
          <w:szCs w:val="28"/>
        </w:rPr>
      </w:pPr>
    </w:p>
    <w:p w14:paraId="1368263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constructor(</w:t>
      </w:r>
      <w:proofErr w:type="gramEnd"/>
      <w:r w:rsidRPr="00F63A3F">
        <w:rPr>
          <w:rFonts w:ascii="Arial" w:hAnsi="Arial"/>
          <w:color w:val="00613D" w:themeColor="accent6" w:themeShade="80"/>
          <w:sz w:val="28"/>
          <w:szCs w:val="28"/>
        </w:rPr>
        <w:t>public navCtrl: NavController, public navParams: NavParams) {</w:t>
      </w:r>
    </w:p>
    <w:p w14:paraId="1D8FA48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2AA711D4" w14:textId="77777777" w:rsidR="00487E51" w:rsidRPr="00F63A3F" w:rsidRDefault="00487E51" w:rsidP="00487E51">
      <w:pPr>
        <w:rPr>
          <w:rFonts w:ascii="Arial" w:hAnsi="Arial"/>
          <w:color w:val="00613D" w:themeColor="accent6" w:themeShade="80"/>
          <w:sz w:val="28"/>
          <w:szCs w:val="28"/>
        </w:rPr>
      </w:pPr>
    </w:p>
    <w:p w14:paraId="6663BC7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ionViewDidLoad(</w:t>
      </w:r>
      <w:proofErr w:type="gramEnd"/>
      <w:r w:rsidRPr="00F63A3F">
        <w:rPr>
          <w:rFonts w:ascii="Arial" w:hAnsi="Arial"/>
          <w:color w:val="00613D" w:themeColor="accent6" w:themeShade="80"/>
          <w:sz w:val="28"/>
          <w:szCs w:val="28"/>
        </w:rPr>
        <w:t>) {</w:t>
      </w:r>
    </w:p>
    <w:p w14:paraId="1B431CB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console.log(</w:t>
      </w:r>
      <w:proofErr w:type="gramEnd"/>
      <w:r w:rsidRPr="00F63A3F">
        <w:rPr>
          <w:rFonts w:ascii="Arial" w:hAnsi="Arial"/>
          <w:color w:val="00613D" w:themeColor="accent6" w:themeShade="80"/>
          <w:sz w:val="28"/>
          <w:szCs w:val="28"/>
        </w:rPr>
        <w:t>'ionViewDidLoad HomePage');</w:t>
      </w:r>
    </w:p>
    <w:p w14:paraId="78B27F3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72C8154F" w14:textId="77777777" w:rsidR="00487E51" w:rsidRPr="00F63A3F" w:rsidRDefault="00487E51" w:rsidP="00487E51">
      <w:pPr>
        <w:rPr>
          <w:rFonts w:ascii="Arial" w:hAnsi="Arial"/>
          <w:color w:val="00613D" w:themeColor="accent6" w:themeShade="80"/>
          <w:sz w:val="28"/>
          <w:szCs w:val="28"/>
        </w:rPr>
      </w:pPr>
    </w:p>
    <w:p w14:paraId="00E662E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logout(</w:t>
      </w:r>
      <w:proofErr w:type="gramEnd"/>
      <w:r w:rsidRPr="00F63A3F">
        <w:rPr>
          <w:rFonts w:ascii="Arial" w:hAnsi="Arial"/>
          <w:color w:val="00613D" w:themeColor="accent6" w:themeShade="80"/>
          <w:sz w:val="28"/>
          <w:szCs w:val="28"/>
        </w:rPr>
        <w:t>) {</w:t>
      </w:r>
    </w:p>
    <w:p w14:paraId="216DCEE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().signOut();</w:t>
      </w:r>
    </w:p>
    <w:p w14:paraId="0CA64AB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628DC7BA" w14:textId="77777777" w:rsidR="00487E51" w:rsidRPr="00F63A3F" w:rsidRDefault="00487E51" w:rsidP="00487E51">
      <w:pPr>
        <w:rPr>
          <w:rFonts w:ascii="Arial" w:hAnsi="Arial"/>
          <w:color w:val="00613D" w:themeColor="accent6" w:themeShade="80"/>
          <w:sz w:val="28"/>
          <w:szCs w:val="28"/>
        </w:rPr>
      </w:pPr>
    </w:p>
    <w:p w14:paraId="7434205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0EC8C19C" w14:textId="77777777" w:rsidR="00487E51" w:rsidRPr="00F63A3F" w:rsidRDefault="00487E51" w:rsidP="00487E51">
      <w:pPr>
        <w:rPr>
          <w:rFonts w:ascii="Arial" w:hAnsi="Arial"/>
          <w:sz w:val="28"/>
          <w:szCs w:val="28"/>
        </w:rPr>
      </w:pPr>
    </w:p>
    <w:p w14:paraId="46B82CA7" w14:textId="77777777" w:rsidR="00487E51" w:rsidRPr="00F63A3F" w:rsidRDefault="00487E51" w:rsidP="00487E51">
      <w:pPr>
        <w:rPr>
          <w:rFonts w:ascii="Arial" w:hAnsi="Arial"/>
          <w:sz w:val="28"/>
          <w:szCs w:val="28"/>
        </w:rPr>
      </w:pPr>
    </w:p>
    <w:p w14:paraId="2295D83D" w14:textId="77777777" w:rsidR="00487E51" w:rsidRPr="00F63A3F" w:rsidRDefault="00487E51" w:rsidP="00487E51">
      <w:pPr>
        <w:rPr>
          <w:rFonts w:ascii="Arial" w:hAnsi="Arial"/>
          <w:sz w:val="28"/>
          <w:szCs w:val="28"/>
        </w:rPr>
      </w:pPr>
    </w:p>
    <w:p w14:paraId="69956045"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Login &gt; login.html</w:t>
      </w:r>
    </w:p>
    <w:p w14:paraId="229B152E" w14:textId="77777777" w:rsidR="00487E51" w:rsidRPr="00F63A3F" w:rsidRDefault="00487E51" w:rsidP="00487E51">
      <w:pPr>
        <w:rPr>
          <w:rFonts w:ascii="Arial" w:hAnsi="Arial"/>
          <w:sz w:val="28"/>
          <w:szCs w:val="28"/>
        </w:rPr>
      </w:pPr>
    </w:p>
    <w:p w14:paraId="32883E9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&lt;ion-header&gt;</w:t>
      </w:r>
    </w:p>
    <w:p w14:paraId="2FD5AEC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&lt;ion-navbar&gt;</w:t>
      </w:r>
    </w:p>
    <w:p w14:paraId="339FABB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&lt;ion-title&gt;</w:t>
      </w:r>
    </w:p>
    <w:p w14:paraId="0F8A682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Login</w:t>
      </w:r>
    </w:p>
    <w:p w14:paraId="4BC9E17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&lt;/ion-title&gt;</w:t>
      </w:r>
    </w:p>
    <w:p w14:paraId="1ADAF7B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&lt;/ion-navbar&gt;</w:t>
      </w:r>
    </w:p>
    <w:p w14:paraId="5D5DA90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&lt;/ion-header&gt;</w:t>
      </w:r>
    </w:p>
    <w:p w14:paraId="6D2B50CE" w14:textId="77777777" w:rsidR="00487E51" w:rsidRPr="00F63A3F" w:rsidRDefault="00487E51" w:rsidP="00487E51">
      <w:pPr>
        <w:rPr>
          <w:rFonts w:ascii="Arial" w:hAnsi="Arial"/>
          <w:color w:val="00613D" w:themeColor="accent6" w:themeShade="80"/>
          <w:sz w:val="28"/>
          <w:szCs w:val="28"/>
        </w:rPr>
      </w:pPr>
    </w:p>
    <w:p w14:paraId="31C7DD0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&lt;ion-content padding&gt;</w:t>
      </w:r>
    </w:p>
    <w:p w14:paraId="5B78436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&lt;div id="firebaseui-auth-container"&gt;&lt;/div&gt;</w:t>
      </w:r>
    </w:p>
    <w:p w14:paraId="2FBF37D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&lt;/ion-content&gt;</w:t>
      </w:r>
    </w:p>
    <w:p w14:paraId="55CDF005" w14:textId="77777777" w:rsidR="00487E51" w:rsidRPr="00F63A3F" w:rsidRDefault="00487E51" w:rsidP="00487E51">
      <w:pPr>
        <w:rPr>
          <w:rFonts w:ascii="Arial" w:hAnsi="Arial"/>
          <w:color w:val="005381" w:themeColor="accent1" w:themeShade="BF"/>
          <w:sz w:val="28"/>
          <w:szCs w:val="28"/>
        </w:rPr>
      </w:pPr>
    </w:p>
    <w:p w14:paraId="587DE381" w14:textId="77777777" w:rsidR="00487E51" w:rsidRPr="00F63A3F" w:rsidRDefault="00487E51" w:rsidP="00487E51">
      <w:pPr>
        <w:rPr>
          <w:rFonts w:ascii="Arial" w:hAnsi="Arial"/>
          <w:sz w:val="28"/>
          <w:szCs w:val="28"/>
        </w:rPr>
      </w:pPr>
    </w:p>
    <w:p w14:paraId="708DB715" w14:textId="77777777" w:rsidR="00487E51" w:rsidRPr="00F63A3F" w:rsidRDefault="00487E51" w:rsidP="00487E51">
      <w:pPr>
        <w:rPr>
          <w:rFonts w:ascii="Arial" w:hAnsi="Arial"/>
          <w:sz w:val="28"/>
          <w:szCs w:val="28"/>
        </w:rPr>
      </w:pPr>
    </w:p>
    <w:p w14:paraId="07B59E10"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 xml:space="preserve">Login &gt; </w:t>
      </w:r>
      <w:proofErr w:type="gramStart"/>
      <w:r w:rsidRPr="00F63A3F">
        <w:rPr>
          <w:rFonts w:ascii="Arial" w:hAnsi="Arial" w:cs="Arial"/>
          <w:b/>
          <w:sz w:val="28"/>
          <w:szCs w:val="28"/>
        </w:rPr>
        <w:t>login.sccss</w:t>
      </w:r>
      <w:proofErr w:type="gramEnd"/>
    </w:p>
    <w:p w14:paraId="5D7D81FC" w14:textId="77777777" w:rsidR="00487E51" w:rsidRPr="00F63A3F" w:rsidRDefault="00487E51" w:rsidP="00487E51">
      <w:pPr>
        <w:rPr>
          <w:rFonts w:ascii="Arial" w:hAnsi="Arial"/>
          <w:sz w:val="28"/>
          <w:szCs w:val="28"/>
        </w:rPr>
      </w:pPr>
    </w:p>
    <w:p w14:paraId="32F086E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page-login {</w:t>
      </w:r>
    </w:p>
    <w:p w14:paraId="5074040A" w14:textId="77777777" w:rsidR="00487E51" w:rsidRPr="00F63A3F" w:rsidRDefault="00487E51" w:rsidP="00487E51">
      <w:pPr>
        <w:rPr>
          <w:rFonts w:ascii="Arial" w:hAnsi="Arial"/>
          <w:color w:val="00613D" w:themeColor="accent6" w:themeShade="80"/>
          <w:sz w:val="28"/>
          <w:szCs w:val="28"/>
        </w:rPr>
      </w:pPr>
    </w:p>
    <w:p w14:paraId="0DCBCF5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5EDE4965" w14:textId="77777777" w:rsidR="00487E51" w:rsidRPr="00F63A3F" w:rsidRDefault="00487E51" w:rsidP="00487E51">
      <w:pPr>
        <w:rPr>
          <w:rFonts w:ascii="Arial" w:hAnsi="Arial"/>
          <w:color w:val="00613D" w:themeColor="accent6" w:themeShade="80"/>
          <w:sz w:val="28"/>
          <w:szCs w:val="28"/>
        </w:rPr>
      </w:pPr>
    </w:p>
    <w:p w14:paraId="10B28D26" w14:textId="77777777" w:rsidR="00487E51" w:rsidRPr="00F63A3F" w:rsidRDefault="00487E51" w:rsidP="00487E51">
      <w:pPr>
        <w:rPr>
          <w:rFonts w:ascii="Arial" w:hAnsi="Arial"/>
          <w:sz w:val="28"/>
          <w:szCs w:val="28"/>
        </w:rPr>
      </w:pPr>
    </w:p>
    <w:p w14:paraId="2CDD9C09"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Login &gt; login.ts</w:t>
      </w:r>
    </w:p>
    <w:p w14:paraId="4CB7C5B5" w14:textId="77777777" w:rsidR="00487E51" w:rsidRPr="00F63A3F" w:rsidRDefault="00487E51" w:rsidP="00487E51">
      <w:pPr>
        <w:rPr>
          <w:rFonts w:ascii="Arial" w:hAnsi="Arial"/>
          <w:color w:val="005381" w:themeColor="accent1" w:themeShade="BF"/>
          <w:sz w:val="28"/>
          <w:szCs w:val="28"/>
        </w:rPr>
      </w:pPr>
    </w:p>
    <w:p w14:paraId="412892A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Component</w:t>
      </w:r>
      <w:proofErr w:type="gramEnd"/>
      <w:r w:rsidRPr="00F63A3F">
        <w:rPr>
          <w:rFonts w:ascii="Arial" w:hAnsi="Arial"/>
          <w:color w:val="00613D" w:themeColor="accent6" w:themeShade="80"/>
          <w:sz w:val="28"/>
          <w:szCs w:val="28"/>
        </w:rPr>
        <w:t xml:space="preserve"> } from '@angular/core';</w:t>
      </w:r>
    </w:p>
    <w:p w14:paraId="4C902CE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NavController</w:t>
      </w:r>
      <w:proofErr w:type="gramEnd"/>
      <w:r w:rsidRPr="00F63A3F">
        <w:rPr>
          <w:rFonts w:ascii="Arial" w:hAnsi="Arial"/>
          <w:color w:val="00613D" w:themeColor="accent6" w:themeShade="80"/>
          <w:sz w:val="28"/>
          <w:szCs w:val="28"/>
        </w:rPr>
        <w:t xml:space="preserve"> } from 'ionic-angular';</w:t>
      </w:r>
    </w:p>
    <w:p w14:paraId="5218426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import </w:t>
      </w:r>
      <w:proofErr w:type="gramStart"/>
      <w:r w:rsidRPr="00F63A3F">
        <w:rPr>
          <w:rFonts w:ascii="Arial" w:hAnsi="Arial"/>
          <w:color w:val="00613D" w:themeColor="accent6" w:themeShade="80"/>
          <w:sz w:val="28"/>
          <w:szCs w:val="28"/>
        </w:rPr>
        <w:t>{ FirebaseuiProvider</w:t>
      </w:r>
      <w:proofErr w:type="gramEnd"/>
      <w:r w:rsidRPr="00F63A3F">
        <w:rPr>
          <w:rFonts w:ascii="Arial" w:hAnsi="Arial"/>
          <w:color w:val="00613D" w:themeColor="accent6" w:themeShade="80"/>
          <w:sz w:val="28"/>
          <w:szCs w:val="28"/>
        </w:rPr>
        <w:t xml:space="preserve"> } from '../../providers/firebaseui/firebaseui';</w:t>
      </w:r>
    </w:p>
    <w:p w14:paraId="07B8867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import * as firebase from 'firebase';</w:t>
      </w:r>
    </w:p>
    <w:p w14:paraId="4D0B78A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import * as firebaseui from 'firebaseui';</w:t>
      </w:r>
    </w:p>
    <w:p w14:paraId="4C201D9E" w14:textId="77777777" w:rsidR="00487E51" w:rsidRPr="00F63A3F" w:rsidRDefault="00487E51" w:rsidP="00487E51">
      <w:pPr>
        <w:rPr>
          <w:rFonts w:ascii="Arial" w:hAnsi="Arial"/>
          <w:color w:val="00613D" w:themeColor="accent6" w:themeShade="80"/>
          <w:sz w:val="28"/>
          <w:szCs w:val="28"/>
        </w:rPr>
      </w:pPr>
    </w:p>
    <w:p w14:paraId="071D21C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roofErr w:type="gramStart"/>
      <w:r w:rsidRPr="00F63A3F">
        <w:rPr>
          <w:rFonts w:ascii="Arial" w:hAnsi="Arial"/>
          <w:color w:val="00613D" w:themeColor="accent6" w:themeShade="80"/>
          <w:sz w:val="28"/>
          <w:szCs w:val="28"/>
        </w:rPr>
        <w:t>Component(</w:t>
      </w:r>
      <w:proofErr w:type="gramEnd"/>
      <w:r w:rsidRPr="00F63A3F">
        <w:rPr>
          <w:rFonts w:ascii="Arial" w:hAnsi="Arial"/>
          <w:color w:val="00613D" w:themeColor="accent6" w:themeShade="80"/>
          <w:sz w:val="28"/>
          <w:szCs w:val="28"/>
        </w:rPr>
        <w:t>{</w:t>
      </w:r>
    </w:p>
    <w:p w14:paraId="03A5679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selector: 'page-login',</w:t>
      </w:r>
    </w:p>
    <w:p w14:paraId="7B83202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templateUrl: 'login.html'</w:t>
      </w:r>
    </w:p>
    <w:p w14:paraId="7076843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0DBBF7F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export class LoginPage {</w:t>
      </w:r>
    </w:p>
    <w:p w14:paraId="7F25B166" w14:textId="77777777" w:rsidR="00487E51" w:rsidRPr="00F63A3F" w:rsidRDefault="00487E51" w:rsidP="00487E51">
      <w:pPr>
        <w:rPr>
          <w:rFonts w:ascii="Arial" w:hAnsi="Arial"/>
          <w:color w:val="00613D" w:themeColor="accent6" w:themeShade="80"/>
          <w:sz w:val="28"/>
          <w:szCs w:val="28"/>
        </w:rPr>
      </w:pPr>
    </w:p>
    <w:p w14:paraId="641385F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constructor(</w:t>
      </w:r>
      <w:proofErr w:type="gramEnd"/>
      <w:r w:rsidRPr="00F63A3F">
        <w:rPr>
          <w:rFonts w:ascii="Arial" w:hAnsi="Arial"/>
          <w:color w:val="00613D" w:themeColor="accent6" w:themeShade="80"/>
          <w:sz w:val="28"/>
          <w:szCs w:val="28"/>
        </w:rPr>
        <w:t>public navCtrl: NavController, public uiProvider: FirebaseuiProvider) {</w:t>
      </w:r>
    </w:p>
    <w:p w14:paraId="5C086FD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4AB83E29" w14:textId="77777777" w:rsidR="00487E51" w:rsidRPr="00F63A3F" w:rsidRDefault="00487E51" w:rsidP="00487E51">
      <w:pPr>
        <w:rPr>
          <w:rFonts w:ascii="Arial" w:hAnsi="Arial"/>
          <w:color w:val="00613D" w:themeColor="accent6" w:themeShade="80"/>
          <w:sz w:val="28"/>
          <w:szCs w:val="28"/>
        </w:rPr>
      </w:pPr>
    </w:p>
    <w:p w14:paraId="193592A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ionViewDidLoad(</w:t>
      </w:r>
      <w:proofErr w:type="gramEnd"/>
      <w:r w:rsidRPr="00F63A3F">
        <w:rPr>
          <w:rFonts w:ascii="Arial" w:hAnsi="Arial"/>
          <w:color w:val="00613D" w:themeColor="accent6" w:themeShade="80"/>
          <w:sz w:val="28"/>
          <w:szCs w:val="28"/>
        </w:rPr>
        <w:t>) {</w:t>
      </w:r>
    </w:p>
    <w:p w14:paraId="374899EA"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console.log(</w:t>
      </w:r>
      <w:proofErr w:type="gramEnd"/>
      <w:r w:rsidRPr="00F63A3F">
        <w:rPr>
          <w:rFonts w:ascii="Arial" w:hAnsi="Arial"/>
          <w:color w:val="00613D" w:themeColor="accent6" w:themeShade="80"/>
          <w:sz w:val="28"/>
          <w:szCs w:val="28"/>
        </w:rPr>
        <w:t>'ionViewDidLoad LoginPage')</w:t>
      </w:r>
    </w:p>
    <w:p w14:paraId="7745802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The start method will wait until the DOM is loaded.</w:t>
      </w:r>
    </w:p>
    <w:p w14:paraId="4051F8F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this.uiProvider.ui</w:t>
      </w:r>
      <w:proofErr w:type="gramEnd"/>
      <w:r w:rsidRPr="00F63A3F">
        <w:rPr>
          <w:rFonts w:ascii="Arial" w:hAnsi="Arial"/>
          <w:color w:val="00613D" w:themeColor="accent6" w:themeShade="80"/>
          <w:sz w:val="28"/>
          <w:szCs w:val="28"/>
        </w:rPr>
        <w:t>.start('#firebaseui-auth-container', this.getUiConfig());</w:t>
      </w:r>
    </w:p>
    <w:p w14:paraId="23C9CAF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0F7C4365" w14:textId="77777777" w:rsidR="00487E51" w:rsidRPr="00F63A3F" w:rsidRDefault="00487E51" w:rsidP="00487E51">
      <w:pPr>
        <w:rPr>
          <w:rFonts w:ascii="Arial" w:hAnsi="Arial"/>
          <w:color w:val="00613D" w:themeColor="accent6" w:themeShade="80"/>
          <w:sz w:val="28"/>
          <w:szCs w:val="28"/>
        </w:rPr>
      </w:pPr>
    </w:p>
    <w:p w14:paraId="2D322F1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getUiConfig(</w:t>
      </w:r>
      <w:proofErr w:type="gramEnd"/>
      <w:r w:rsidRPr="00F63A3F">
        <w:rPr>
          <w:rFonts w:ascii="Arial" w:hAnsi="Arial"/>
          <w:color w:val="00613D" w:themeColor="accent6" w:themeShade="80"/>
          <w:sz w:val="28"/>
          <w:szCs w:val="28"/>
        </w:rPr>
        <w:t>) {</w:t>
      </w:r>
    </w:p>
    <w:p w14:paraId="794658E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FirebaseUI config.</w:t>
      </w:r>
    </w:p>
    <w:p w14:paraId="1ACE83C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return {</w:t>
      </w:r>
    </w:p>
    <w:p w14:paraId="7FA2DAC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callbacks: {</w:t>
      </w:r>
    </w:p>
    <w:p w14:paraId="25B03B45"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signInSuccess: (currentUser, credential, redirectUrl) =&gt; {</w:t>
      </w:r>
    </w:p>
    <w:p w14:paraId="74DE8F6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Do something.</w:t>
      </w:r>
    </w:p>
    <w:p w14:paraId="1930F56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Return type determines whether we continue the redirect automatically</w:t>
      </w:r>
    </w:p>
    <w:p w14:paraId="0643623D"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or whether we leave that to developer to handle.</w:t>
      </w:r>
    </w:p>
    <w:p w14:paraId="621C6E4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return false;</w:t>
      </w:r>
    </w:p>
    <w:p w14:paraId="77BEF1B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734B7FC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3271B2A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credentialHelper: </w:t>
      </w:r>
      <w:proofErr w:type="gramStart"/>
      <w:r w:rsidRPr="00F63A3F">
        <w:rPr>
          <w:rFonts w:ascii="Arial" w:hAnsi="Arial"/>
          <w:color w:val="00613D" w:themeColor="accent6" w:themeShade="80"/>
          <w:sz w:val="28"/>
          <w:szCs w:val="28"/>
        </w:rPr>
        <w:t>firebaseui.auth</w:t>
      </w:r>
      <w:proofErr w:type="gramEnd"/>
      <w:r w:rsidRPr="00F63A3F">
        <w:rPr>
          <w:rFonts w:ascii="Arial" w:hAnsi="Arial"/>
          <w:color w:val="00613D" w:themeColor="accent6" w:themeShade="80"/>
          <w:sz w:val="28"/>
          <w:szCs w:val="28"/>
        </w:rPr>
        <w:t>.CredentialHelper.NONE,</w:t>
      </w:r>
    </w:p>
    <w:p w14:paraId="4EDFCE3E"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signInOptions: [</w:t>
      </w:r>
    </w:p>
    <w:p w14:paraId="7AF7F9F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Leave the lines as is for the providers you want to offer your users.</w:t>
      </w:r>
    </w:p>
    <w:p w14:paraId="163E341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w:t>
      </w:r>
    </w:p>
    <w:p w14:paraId="6B61B78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provider: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 xml:space="preserve">.GoogleAuthProvider.PROVIDER_ID, </w:t>
      </w:r>
    </w:p>
    <w:p w14:paraId="1ECA164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customParameters: { </w:t>
      </w:r>
    </w:p>
    <w:p w14:paraId="49C554AB"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Forces account selection even when one account </w:t>
      </w:r>
    </w:p>
    <w:p w14:paraId="324E0AC6"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is available. </w:t>
      </w:r>
    </w:p>
    <w:p w14:paraId="770021E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prompt: 'select_account' </w:t>
      </w:r>
    </w:p>
    <w:p w14:paraId="5B224C53"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w:t>
      </w:r>
    </w:p>
    <w:p w14:paraId="4DD6F41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4A5E7AA2"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.FacebookAuthProvider.PROVIDER_ID,</w:t>
      </w:r>
    </w:p>
    <w:p w14:paraId="25936AC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.TwitterAuthProvider.PROVIDER_ID,</w:t>
      </w:r>
    </w:p>
    <w:p w14:paraId="23730FAF"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.GithubAuthProvider.PROVIDER_ID,</w:t>
      </w:r>
    </w:p>
    <w:p w14:paraId="102D6E70"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.EmailAuthProvider.PROVIDER_ID,</w:t>
      </w:r>
    </w:p>
    <w:p w14:paraId="39F28B91"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w:t>
      </w:r>
      <w:proofErr w:type="gramStart"/>
      <w:r w:rsidRPr="00F63A3F">
        <w:rPr>
          <w:rFonts w:ascii="Arial" w:hAnsi="Arial"/>
          <w:color w:val="00613D" w:themeColor="accent6" w:themeShade="80"/>
          <w:sz w:val="28"/>
          <w:szCs w:val="28"/>
        </w:rPr>
        <w:t>firebase.auth</w:t>
      </w:r>
      <w:proofErr w:type="gramEnd"/>
      <w:r w:rsidRPr="00F63A3F">
        <w:rPr>
          <w:rFonts w:ascii="Arial" w:hAnsi="Arial"/>
          <w:color w:val="00613D" w:themeColor="accent6" w:themeShade="80"/>
          <w:sz w:val="28"/>
          <w:szCs w:val="28"/>
        </w:rPr>
        <w:t>.PhoneAuthProvider.PROVIDER_ID // not available for Ionic apps</w:t>
      </w:r>
    </w:p>
    <w:p w14:paraId="28E0FB17"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5A0D6AC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 Terms of service url.</w:t>
      </w:r>
    </w:p>
    <w:p w14:paraId="4FC67B28"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tosUrl: '&lt;your-tos-url&gt;'</w:t>
      </w:r>
    </w:p>
    <w:p w14:paraId="0C6F9B14"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309D172C"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 xml:space="preserve">  }</w:t>
      </w:r>
    </w:p>
    <w:p w14:paraId="158EC2B6" w14:textId="77777777" w:rsidR="00487E51" w:rsidRPr="00F63A3F" w:rsidRDefault="00487E51" w:rsidP="00487E51">
      <w:pPr>
        <w:rPr>
          <w:rFonts w:ascii="Arial" w:hAnsi="Arial"/>
          <w:color w:val="00613D" w:themeColor="accent6" w:themeShade="80"/>
          <w:sz w:val="28"/>
          <w:szCs w:val="28"/>
        </w:rPr>
      </w:pPr>
    </w:p>
    <w:p w14:paraId="20D07DC9" w14:textId="77777777" w:rsidR="00487E51" w:rsidRPr="00F63A3F" w:rsidRDefault="00487E51" w:rsidP="00487E51">
      <w:pPr>
        <w:rPr>
          <w:rFonts w:ascii="Arial" w:hAnsi="Arial"/>
          <w:color w:val="00613D" w:themeColor="accent6" w:themeShade="80"/>
          <w:sz w:val="28"/>
          <w:szCs w:val="28"/>
        </w:rPr>
      </w:pPr>
      <w:r w:rsidRPr="00F63A3F">
        <w:rPr>
          <w:rFonts w:ascii="Arial" w:hAnsi="Arial"/>
          <w:color w:val="00613D" w:themeColor="accent6" w:themeShade="80"/>
          <w:sz w:val="28"/>
          <w:szCs w:val="28"/>
        </w:rPr>
        <w:t>}</w:t>
      </w:r>
    </w:p>
    <w:p w14:paraId="79764E4D" w14:textId="77777777" w:rsidR="00487E51" w:rsidRPr="00F63A3F" w:rsidRDefault="00487E51" w:rsidP="00487E51">
      <w:pPr>
        <w:rPr>
          <w:rFonts w:ascii="Arial" w:hAnsi="Arial"/>
          <w:sz w:val="28"/>
          <w:szCs w:val="28"/>
        </w:rPr>
      </w:pPr>
    </w:p>
    <w:p w14:paraId="4AA6C859" w14:textId="77777777" w:rsidR="00487E51" w:rsidRPr="00F63A3F" w:rsidRDefault="00487E51" w:rsidP="00487E51">
      <w:pPr>
        <w:rPr>
          <w:rFonts w:ascii="Arial" w:hAnsi="Arial"/>
          <w:sz w:val="28"/>
          <w:szCs w:val="28"/>
        </w:rPr>
      </w:pPr>
    </w:p>
    <w:p w14:paraId="7B60D937" w14:textId="77777777" w:rsidR="00487E51" w:rsidRPr="00F63A3F" w:rsidRDefault="00487E51" w:rsidP="00487E51">
      <w:pPr>
        <w:rPr>
          <w:rFonts w:ascii="Arial" w:hAnsi="Arial"/>
          <w:sz w:val="28"/>
          <w:szCs w:val="28"/>
        </w:rPr>
      </w:pPr>
    </w:p>
    <w:p w14:paraId="4D7A1FD8" w14:textId="77777777" w:rsidR="00487E51" w:rsidRPr="00F63A3F" w:rsidRDefault="00487E51" w:rsidP="00487E51">
      <w:pPr>
        <w:rPr>
          <w:rFonts w:ascii="Arial" w:hAnsi="Arial"/>
          <w:sz w:val="28"/>
          <w:szCs w:val="28"/>
        </w:rPr>
      </w:pPr>
    </w:p>
    <w:p w14:paraId="61248DE3"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Add Android Platform to your project by adding the command “</w:t>
      </w:r>
      <w:r w:rsidRPr="00F63A3F">
        <w:rPr>
          <w:rFonts w:ascii="Arial" w:hAnsi="Arial" w:cs="Arial"/>
          <w:b/>
          <w:sz w:val="28"/>
          <w:szCs w:val="28"/>
          <w:highlight w:val="yellow"/>
        </w:rPr>
        <w:t>ionic cordova platform add android</w:t>
      </w:r>
      <w:r w:rsidRPr="00F63A3F">
        <w:rPr>
          <w:rFonts w:ascii="Arial" w:hAnsi="Arial" w:cs="Arial"/>
          <w:b/>
          <w:sz w:val="28"/>
          <w:szCs w:val="28"/>
        </w:rPr>
        <w:t>” {wait till the command executes completely}</w:t>
      </w:r>
    </w:p>
    <w:p w14:paraId="5264374C" w14:textId="77777777" w:rsidR="00487E51" w:rsidRPr="00F63A3F" w:rsidRDefault="00487E51" w:rsidP="00487E51">
      <w:pPr>
        <w:rPr>
          <w:rFonts w:ascii="Arial" w:hAnsi="Arial"/>
          <w:sz w:val="28"/>
          <w:szCs w:val="28"/>
        </w:rPr>
      </w:pPr>
    </w:p>
    <w:p w14:paraId="69AA45C9"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7190BD5B" wp14:editId="58BD3EC6">
            <wp:extent cx="5943600" cy="762000"/>
            <wp:effectExtent l="0" t="0" r="0" b="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44440E6E" w14:textId="77777777" w:rsidR="00487E51" w:rsidRPr="00F63A3F" w:rsidRDefault="00487E51" w:rsidP="00487E51">
      <w:pPr>
        <w:rPr>
          <w:rFonts w:ascii="Arial" w:hAnsi="Arial"/>
          <w:sz w:val="28"/>
          <w:szCs w:val="28"/>
        </w:rPr>
      </w:pPr>
    </w:p>
    <w:p w14:paraId="01EA66B5" w14:textId="77777777" w:rsidR="00487E51" w:rsidRPr="00F63A3F" w:rsidRDefault="00487E51" w:rsidP="00487E51">
      <w:pPr>
        <w:rPr>
          <w:rFonts w:ascii="Arial" w:hAnsi="Arial"/>
          <w:sz w:val="28"/>
          <w:szCs w:val="28"/>
        </w:rPr>
      </w:pPr>
    </w:p>
    <w:p w14:paraId="1872F1F1" w14:textId="77777777" w:rsidR="00487E51" w:rsidRPr="00F63A3F" w:rsidRDefault="00487E51" w:rsidP="00487E51">
      <w:pPr>
        <w:rPr>
          <w:rFonts w:ascii="Arial" w:hAnsi="Arial"/>
          <w:sz w:val="28"/>
          <w:szCs w:val="28"/>
          <w:highlight w:val="yellow"/>
        </w:rPr>
      </w:pPr>
      <w:r w:rsidRPr="00F63A3F">
        <w:rPr>
          <w:rFonts w:ascii="Arial" w:hAnsi="Arial"/>
          <w:sz w:val="28"/>
          <w:szCs w:val="28"/>
        </w:rPr>
        <w:t>Make sure your android device is connected to your system (also the usb debug option of your android device should be enabled). You can do that by going to the “Developer Option” under “Settings”. Else run step 7 directly</w:t>
      </w:r>
    </w:p>
    <w:p w14:paraId="0CB86946" w14:textId="77777777" w:rsidR="00487E51" w:rsidRPr="00F63A3F" w:rsidRDefault="00487E51" w:rsidP="00487E51">
      <w:pPr>
        <w:rPr>
          <w:rFonts w:ascii="Arial" w:hAnsi="Arial"/>
          <w:sz w:val="28"/>
          <w:szCs w:val="28"/>
        </w:rPr>
      </w:pPr>
    </w:p>
    <w:p w14:paraId="19AB47D2" w14:textId="77777777" w:rsidR="00487E51" w:rsidRPr="00F63A3F" w:rsidRDefault="00487E51" w:rsidP="00487E51">
      <w:pPr>
        <w:jc w:val="right"/>
        <w:rPr>
          <w:rFonts w:ascii="Arial" w:hAnsi="Arial"/>
          <w:sz w:val="28"/>
          <w:szCs w:val="28"/>
        </w:rPr>
      </w:pPr>
      <w:r w:rsidRPr="00F63A3F">
        <w:rPr>
          <w:rFonts w:ascii="Arial" w:hAnsi="Arial"/>
          <w:noProof/>
          <w:sz w:val="28"/>
          <w:szCs w:val="28"/>
        </w:rPr>
        <w:drawing>
          <wp:inline distT="0" distB="0" distL="0" distR="0" wp14:anchorId="6F1E0F5D" wp14:editId="6F405007">
            <wp:extent cx="2578100" cy="4572000"/>
            <wp:effectExtent l="0" t="0" r="12700" b="0"/>
            <wp:docPr id="19" name="Picture 19" descr="Screenshot_20171222-12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71222-1257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100" cy="4572000"/>
                    </a:xfrm>
                    <a:prstGeom prst="rect">
                      <a:avLst/>
                    </a:prstGeom>
                    <a:noFill/>
                    <a:ln>
                      <a:noFill/>
                    </a:ln>
                  </pic:spPr>
                </pic:pic>
              </a:graphicData>
            </a:graphic>
          </wp:inline>
        </w:drawing>
      </w:r>
    </w:p>
    <w:p w14:paraId="5AEF0F44" w14:textId="77777777" w:rsidR="00487E51" w:rsidRPr="00F63A3F" w:rsidRDefault="00487E51" w:rsidP="00487E51">
      <w:pPr>
        <w:rPr>
          <w:rFonts w:ascii="Arial" w:hAnsi="Arial"/>
          <w:sz w:val="28"/>
          <w:szCs w:val="28"/>
        </w:rPr>
      </w:pPr>
    </w:p>
    <w:p w14:paraId="20298496" w14:textId="77777777" w:rsidR="00487E51" w:rsidRPr="00F63A3F" w:rsidRDefault="00487E51" w:rsidP="00487E51">
      <w:pPr>
        <w:rPr>
          <w:rFonts w:ascii="Arial" w:hAnsi="Arial"/>
          <w:sz w:val="28"/>
          <w:szCs w:val="28"/>
        </w:rPr>
      </w:pPr>
    </w:p>
    <w:p w14:paraId="73D04302" w14:textId="77777777" w:rsidR="00487E51" w:rsidRPr="00F63A3F" w:rsidRDefault="00487E51" w:rsidP="00487E51">
      <w:pPr>
        <w:pStyle w:val="ListParagraph"/>
        <w:numPr>
          <w:ilvl w:val="0"/>
          <w:numId w:val="25"/>
        </w:numPr>
        <w:rPr>
          <w:rFonts w:ascii="Arial" w:hAnsi="Arial" w:cs="Arial"/>
          <w:b/>
          <w:sz w:val="28"/>
          <w:szCs w:val="28"/>
        </w:rPr>
      </w:pPr>
      <w:r w:rsidRPr="00F63A3F">
        <w:rPr>
          <w:rFonts w:ascii="Arial" w:hAnsi="Arial" w:cs="Arial"/>
          <w:b/>
          <w:sz w:val="28"/>
          <w:szCs w:val="28"/>
        </w:rPr>
        <w:t>Add command “</w:t>
      </w:r>
      <w:r w:rsidRPr="00F63A3F">
        <w:rPr>
          <w:rFonts w:ascii="Arial" w:hAnsi="Arial" w:cs="Arial"/>
          <w:b/>
          <w:sz w:val="28"/>
          <w:szCs w:val="28"/>
          <w:highlight w:val="yellow"/>
        </w:rPr>
        <w:t>ionic cordova build android</w:t>
      </w:r>
      <w:r w:rsidRPr="00F63A3F">
        <w:rPr>
          <w:rFonts w:ascii="Arial" w:hAnsi="Arial" w:cs="Arial"/>
          <w:b/>
          <w:sz w:val="28"/>
          <w:szCs w:val="28"/>
        </w:rPr>
        <w:t>”; after the build is successful add command “</w:t>
      </w:r>
      <w:r w:rsidRPr="00F63A3F">
        <w:rPr>
          <w:rFonts w:ascii="Arial" w:hAnsi="Arial" w:cs="Arial"/>
          <w:b/>
          <w:sz w:val="28"/>
          <w:szCs w:val="28"/>
          <w:highlight w:val="yellow"/>
        </w:rPr>
        <w:t>ionic cordova run android</w:t>
      </w:r>
      <w:r w:rsidRPr="00F63A3F">
        <w:rPr>
          <w:rFonts w:ascii="Arial" w:hAnsi="Arial" w:cs="Arial"/>
          <w:b/>
          <w:sz w:val="28"/>
          <w:szCs w:val="28"/>
        </w:rPr>
        <w:t xml:space="preserve">” (make sure the android device is already connected to your system) check the output.    If android device is not connected then got to below </w:t>
      </w:r>
      <w:proofErr w:type="gramStart"/>
      <w:r w:rsidRPr="00F63A3F">
        <w:rPr>
          <w:rFonts w:ascii="Arial" w:hAnsi="Arial" w:cs="Arial"/>
          <w:b/>
          <w:sz w:val="28"/>
          <w:szCs w:val="28"/>
        </w:rPr>
        <w:t>path  &lt;</w:t>
      </w:r>
      <w:proofErr w:type="gramEnd"/>
      <w:r w:rsidRPr="00F63A3F">
        <w:rPr>
          <w:rFonts w:ascii="Arial" w:hAnsi="Arial" w:cs="Arial"/>
          <w:b/>
          <w:sz w:val="28"/>
          <w:szCs w:val="28"/>
        </w:rPr>
        <w:t>project folder&gt; /platforms / android / builds / outputs /apk/ debug and copy the android-debug.apk file and paste it manually in your device.</w:t>
      </w:r>
    </w:p>
    <w:p w14:paraId="17A79FBC" w14:textId="77777777" w:rsidR="00487E51" w:rsidRPr="00F63A3F" w:rsidRDefault="00487E51" w:rsidP="00487E51">
      <w:pPr>
        <w:rPr>
          <w:rFonts w:ascii="Arial" w:hAnsi="Arial"/>
          <w:sz w:val="28"/>
          <w:szCs w:val="28"/>
        </w:rPr>
      </w:pPr>
      <w:r w:rsidRPr="00F63A3F">
        <w:rPr>
          <w:rFonts w:ascii="Arial" w:hAnsi="Arial"/>
          <w:sz w:val="28"/>
          <w:szCs w:val="28"/>
        </w:rPr>
        <w:t xml:space="preserve"> </w:t>
      </w:r>
    </w:p>
    <w:p w14:paraId="14A7BA74" w14:textId="77777777" w:rsidR="00487E51" w:rsidRPr="00F63A3F" w:rsidRDefault="00487E51" w:rsidP="00487E51">
      <w:pPr>
        <w:rPr>
          <w:rFonts w:ascii="Arial" w:hAnsi="Arial"/>
          <w:sz w:val="28"/>
          <w:szCs w:val="28"/>
        </w:rPr>
      </w:pPr>
    </w:p>
    <w:p w14:paraId="01A8AEBD" w14:textId="77777777" w:rsidR="00487E51" w:rsidRPr="00F63A3F" w:rsidRDefault="00487E51" w:rsidP="00487E51">
      <w:pPr>
        <w:rPr>
          <w:rFonts w:ascii="Arial" w:hAnsi="Arial"/>
          <w:sz w:val="28"/>
          <w:szCs w:val="28"/>
        </w:rPr>
      </w:pPr>
      <w:r w:rsidRPr="00F63A3F">
        <w:rPr>
          <w:rFonts w:ascii="Arial" w:hAnsi="Arial"/>
          <w:sz w:val="28"/>
          <w:szCs w:val="28"/>
        </w:rPr>
        <w:t xml:space="preserve">If the output is “Success” the app will run in your device shortly, and you will be able to see an output like below. </w:t>
      </w:r>
    </w:p>
    <w:p w14:paraId="3F443DC9" w14:textId="77777777" w:rsidR="00487E51" w:rsidRPr="00F63A3F" w:rsidRDefault="00487E51" w:rsidP="00487E51">
      <w:pPr>
        <w:rPr>
          <w:rFonts w:ascii="Arial" w:hAnsi="Arial"/>
          <w:sz w:val="28"/>
          <w:szCs w:val="28"/>
        </w:rPr>
      </w:pPr>
    </w:p>
    <w:p w14:paraId="3803198B"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114B1674" wp14:editId="08A92800">
            <wp:extent cx="2247900" cy="4559300"/>
            <wp:effectExtent l="0" t="0" r="12700" b="12700"/>
            <wp:docPr id="20" name="Picture 2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4559300"/>
                    </a:xfrm>
                    <a:prstGeom prst="rect">
                      <a:avLst/>
                    </a:prstGeom>
                    <a:noFill/>
                    <a:ln>
                      <a:noFill/>
                    </a:ln>
                  </pic:spPr>
                </pic:pic>
              </a:graphicData>
            </a:graphic>
          </wp:inline>
        </w:drawing>
      </w:r>
    </w:p>
    <w:p w14:paraId="69F7C069" w14:textId="77777777" w:rsidR="00487E51" w:rsidRPr="00F63A3F" w:rsidRDefault="00487E51" w:rsidP="00487E51">
      <w:pPr>
        <w:rPr>
          <w:rFonts w:ascii="Arial" w:hAnsi="Arial"/>
          <w:sz w:val="28"/>
          <w:szCs w:val="28"/>
        </w:rPr>
      </w:pPr>
    </w:p>
    <w:p w14:paraId="609D70F5" w14:textId="77777777" w:rsidR="00487E51" w:rsidRPr="00F63A3F" w:rsidRDefault="00487E51" w:rsidP="00487E51">
      <w:pPr>
        <w:rPr>
          <w:rFonts w:ascii="Arial" w:hAnsi="Arial"/>
          <w:sz w:val="28"/>
          <w:szCs w:val="28"/>
        </w:rPr>
      </w:pPr>
      <w:r w:rsidRPr="00F63A3F">
        <w:rPr>
          <w:rFonts w:ascii="Arial" w:hAnsi="Arial"/>
          <w:sz w:val="28"/>
          <w:szCs w:val="28"/>
        </w:rPr>
        <w:t>Else need to solve the issue.</w:t>
      </w:r>
    </w:p>
    <w:p w14:paraId="130347AA" w14:textId="77777777" w:rsidR="00487E51" w:rsidRPr="00F63A3F" w:rsidRDefault="00487E51" w:rsidP="00487E51">
      <w:pPr>
        <w:rPr>
          <w:rFonts w:ascii="Arial" w:hAnsi="Arial"/>
          <w:sz w:val="28"/>
          <w:szCs w:val="28"/>
        </w:rPr>
      </w:pPr>
    </w:p>
    <w:p w14:paraId="7FE1045E" w14:textId="77777777" w:rsidR="00487E51" w:rsidRPr="00F63A3F" w:rsidRDefault="00487E51" w:rsidP="00487E51">
      <w:pPr>
        <w:rPr>
          <w:rFonts w:ascii="Arial" w:hAnsi="Arial"/>
          <w:sz w:val="28"/>
          <w:szCs w:val="28"/>
        </w:rPr>
      </w:pPr>
      <w:r w:rsidRPr="00F63A3F">
        <w:rPr>
          <w:rFonts w:ascii="Arial" w:hAnsi="Arial"/>
          <w:sz w:val="28"/>
          <w:szCs w:val="28"/>
        </w:rPr>
        <w:t>There is also an option of opening and running the app in Android Studio. Open Android Studio. Click on “file Open” and select the below path:  &lt;&lt; Project folder/ platforms /android &gt;&gt;</w:t>
      </w:r>
    </w:p>
    <w:p w14:paraId="76719284" w14:textId="77777777" w:rsidR="00487E51" w:rsidRPr="00F63A3F" w:rsidRDefault="00487E51" w:rsidP="00487E51">
      <w:pPr>
        <w:rPr>
          <w:rFonts w:ascii="Arial" w:hAnsi="Arial"/>
          <w:sz w:val="28"/>
          <w:szCs w:val="28"/>
        </w:rPr>
      </w:pPr>
    </w:p>
    <w:p w14:paraId="7E0EC244"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5C7042E4" wp14:editId="59C31C30">
            <wp:extent cx="5930900" cy="3124200"/>
            <wp:effectExtent l="0" t="0" r="12700" b="0"/>
            <wp:docPr id="5" name="Picture 5" descr="android-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stud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0900" cy="3124200"/>
                    </a:xfrm>
                    <a:prstGeom prst="rect">
                      <a:avLst/>
                    </a:prstGeom>
                    <a:noFill/>
                    <a:ln>
                      <a:noFill/>
                    </a:ln>
                  </pic:spPr>
                </pic:pic>
              </a:graphicData>
            </a:graphic>
          </wp:inline>
        </w:drawing>
      </w:r>
    </w:p>
    <w:p w14:paraId="173FB5B3" w14:textId="77777777" w:rsidR="00487E51" w:rsidRPr="00F63A3F" w:rsidRDefault="00487E51" w:rsidP="00487E51">
      <w:pPr>
        <w:rPr>
          <w:rFonts w:ascii="Arial" w:hAnsi="Arial"/>
          <w:sz w:val="28"/>
          <w:szCs w:val="28"/>
        </w:rPr>
      </w:pPr>
    </w:p>
    <w:p w14:paraId="022A4569" w14:textId="77777777" w:rsidR="00487E51" w:rsidRPr="00F63A3F" w:rsidRDefault="00487E51" w:rsidP="00487E51">
      <w:pPr>
        <w:rPr>
          <w:rFonts w:ascii="Arial" w:hAnsi="Arial"/>
          <w:sz w:val="28"/>
          <w:szCs w:val="28"/>
        </w:rPr>
      </w:pPr>
      <w:r w:rsidRPr="00F63A3F">
        <w:rPr>
          <w:rFonts w:ascii="Arial" w:hAnsi="Arial"/>
          <w:sz w:val="28"/>
          <w:szCs w:val="28"/>
        </w:rPr>
        <w:t>Once open click on the green play icon in the Android studio” (make sure the android device is already connected to your system) (attach screenshot of showing mobile run)</w:t>
      </w:r>
    </w:p>
    <w:p w14:paraId="2AB57528" w14:textId="77777777" w:rsidR="00487E51" w:rsidRPr="00F63A3F" w:rsidRDefault="00487E51" w:rsidP="00487E51">
      <w:pPr>
        <w:rPr>
          <w:rFonts w:ascii="Arial" w:hAnsi="Arial"/>
          <w:sz w:val="28"/>
          <w:szCs w:val="28"/>
        </w:rPr>
      </w:pPr>
    </w:p>
    <w:p w14:paraId="0E5C593A" w14:textId="77777777" w:rsidR="00487E51" w:rsidRPr="00F63A3F" w:rsidRDefault="00487E51" w:rsidP="00487E51">
      <w:pPr>
        <w:rPr>
          <w:rFonts w:ascii="Arial" w:hAnsi="Arial"/>
          <w:sz w:val="28"/>
          <w:szCs w:val="28"/>
        </w:rPr>
      </w:pPr>
      <w:r w:rsidRPr="00F63A3F">
        <w:rPr>
          <w:rFonts w:ascii="Arial" w:hAnsi="Arial"/>
          <w:sz w:val="28"/>
          <w:szCs w:val="28"/>
        </w:rPr>
        <w:t>Display the final output page.</w:t>
      </w:r>
    </w:p>
    <w:p w14:paraId="07D7BA73" w14:textId="77777777" w:rsidR="00487E51" w:rsidRPr="00F63A3F" w:rsidRDefault="00487E51" w:rsidP="00487E51">
      <w:pPr>
        <w:rPr>
          <w:rFonts w:ascii="Arial" w:hAnsi="Arial"/>
          <w:sz w:val="28"/>
          <w:szCs w:val="28"/>
        </w:rPr>
      </w:pPr>
    </w:p>
    <w:p w14:paraId="7A187FFA" w14:textId="77777777" w:rsidR="00487E51" w:rsidRPr="00F63A3F" w:rsidRDefault="00487E51" w:rsidP="00487E51">
      <w:pPr>
        <w:rPr>
          <w:rFonts w:ascii="Arial" w:hAnsi="Arial"/>
          <w:sz w:val="28"/>
          <w:szCs w:val="28"/>
        </w:rPr>
      </w:pPr>
    </w:p>
    <w:p w14:paraId="18F28E7D" w14:textId="77777777" w:rsidR="00487E51" w:rsidRPr="00F63A3F" w:rsidRDefault="00487E51" w:rsidP="00487E51">
      <w:pPr>
        <w:rPr>
          <w:rFonts w:ascii="Arial" w:hAnsi="Arial"/>
          <w:sz w:val="28"/>
          <w:szCs w:val="28"/>
        </w:rPr>
      </w:pPr>
      <w:r w:rsidRPr="00F63A3F">
        <w:rPr>
          <w:rFonts w:ascii="Arial" w:hAnsi="Arial"/>
          <w:noProof/>
          <w:sz w:val="28"/>
          <w:szCs w:val="28"/>
        </w:rPr>
        <w:drawing>
          <wp:inline distT="0" distB="0" distL="0" distR="0" wp14:anchorId="2D1D44D7" wp14:editId="56E6B90E">
            <wp:extent cx="2021232" cy="4099560"/>
            <wp:effectExtent l="0" t="0" r="10795" b="0"/>
            <wp:docPr id="8" name="Picture 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5564" cy="4108346"/>
                    </a:xfrm>
                    <a:prstGeom prst="rect">
                      <a:avLst/>
                    </a:prstGeom>
                    <a:noFill/>
                    <a:ln>
                      <a:noFill/>
                    </a:ln>
                  </pic:spPr>
                </pic:pic>
              </a:graphicData>
            </a:graphic>
          </wp:inline>
        </w:drawing>
      </w:r>
    </w:p>
    <w:p w14:paraId="2C50FDD8" w14:textId="77777777" w:rsidR="00994F17" w:rsidRPr="00F63A3F" w:rsidRDefault="00994F17" w:rsidP="00BE14E2">
      <w:pPr>
        <w:rPr>
          <w:rFonts w:ascii="Arial" w:hAnsi="Arial"/>
          <w:sz w:val="28"/>
          <w:szCs w:val="28"/>
          <w:lang w:val="en-US"/>
        </w:rPr>
      </w:pPr>
    </w:p>
    <w:p w14:paraId="3A27164B" w14:textId="77777777" w:rsidR="007917F8" w:rsidRPr="00F63A3F" w:rsidRDefault="007917F8" w:rsidP="00BE14E2">
      <w:pPr>
        <w:rPr>
          <w:rFonts w:ascii="Arial" w:hAnsi="Arial"/>
          <w:sz w:val="28"/>
          <w:szCs w:val="28"/>
        </w:rPr>
      </w:pPr>
    </w:p>
    <w:p w14:paraId="088F1863" w14:textId="77777777" w:rsidR="00E04DA2" w:rsidRPr="00F63A3F" w:rsidRDefault="00E04DA2" w:rsidP="00BE14E2">
      <w:pPr>
        <w:rPr>
          <w:rFonts w:ascii="Arial" w:hAnsi="Arial"/>
          <w:sz w:val="28"/>
          <w:szCs w:val="28"/>
        </w:rPr>
      </w:pPr>
    </w:p>
    <w:p w14:paraId="74A738F9" w14:textId="77777777" w:rsidR="00F63FA7" w:rsidRPr="00F63A3F" w:rsidRDefault="00F63FA7" w:rsidP="00BE14E2">
      <w:pPr>
        <w:rPr>
          <w:rFonts w:ascii="Arial" w:hAnsi="Arial"/>
          <w:sz w:val="28"/>
          <w:szCs w:val="28"/>
        </w:rPr>
      </w:pPr>
    </w:p>
    <w:p w14:paraId="4E418C56" w14:textId="77777777" w:rsidR="00F63FA7" w:rsidRPr="00F63A3F" w:rsidRDefault="00F63FA7" w:rsidP="00F63FA7">
      <w:pPr>
        <w:rPr>
          <w:rFonts w:ascii="Arial" w:hAnsi="Arial"/>
          <w:sz w:val="28"/>
          <w:szCs w:val="28"/>
        </w:rPr>
      </w:pPr>
    </w:p>
    <w:p w14:paraId="43B19E07" w14:textId="77777777" w:rsidR="00F63FA7" w:rsidRPr="00F63A3F" w:rsidRDefault="00F63FA7" w:rsidP="00F63FA7">
      <w:pPr>
        <w:rPr>
          <w:rFonts w:ascii="Arial" w:hAnsi="Arial"/>
          <w:sz w:val="28"/>
          <w:szCs w:val="28"/>
        </w:rPr>
      </w:pPr>
    </w:p>
    <w:p w14:paraId="100843C5" w14:textId="77777777" w:rsidR="00F63FA7" w:rsidRPr="00F63A3F" w:rsidRDefault="00F63FA7" w:rsidP="00F63FA7">
      <w:pPr>
        <w:rPr>
          <w:rFonts w:ascii="Arial" w:hAnsi="Arial"/>
          <w:sz w:val="28"/>
          <w:szCs w:val="28"/>
        </w:rPr>
      </w:pPr>
    </w:p>
    <w:p w14:paraId="281C8C26" w14:textId="77777777" w:rsidR="00F63FA7" w:rsidRPr="00F63A3F" w:rsidRDefault="00F63FA7" w:rsidP="00F63FA7">
      <w:pPr>
        <w:rPr>
          <w:rFonts w:ascii="Arial" w:hAnsi="Arial"/>
          <w:sz w:val="28"/>
          <w:szCs w:val="28"/>
        </w:rPr>
      </w:pPr>
    </w:p>
    <w:p w14:paraId="6A394E64" w14:textId="77777777" w:rsidR="00F63FA7" w:rsidRPr="00F63A3F" w:rsidRDefault="00F63FA7" w:rsidP="00F63FA7">
      <w:pPr>
        <w:rPr>
          <w:rFonts w:ascii="Arial" w:hAnsi="Arial"/>
          <w:sz w:val="28"/>
          <w:szCs w:val="28"/>
        </w:rPr>
      </w:pPr>
    </w:p>
    <w:p w14:paraId="33814232" w14:textId="77777777" w:rsidR="00F63FA7" w:rsidRPr="00F63A3F" w:rsidRDefault="00F63FA7" w:rsidP="00F63FA7">
      <w:pPr>
        <w:rPr>
          <w:rFonts w:ascii="Arial" w:hAnsi="Arial"/>
          <w:sz w:val="28"/>
          <w:szCs w:val="28"/>
        </w:rPr>
      </w:pPr>
    </w:p>
    <w:p w14:paraId="00D55946" w14:textId="77777777" w:rsidR="00F63FA7" w:rsidRPr="00F63A3F" w:rsidRDefault="00F63FA7" w:rsidP="00F63FA7">
      <w:pPr>
        <w:tabs>
          <w:tab w:val="left" w:pos="9360"/>
        </w:tabs>
        <w:rPr>
          <w:rFonts w:ascii="Arial" w:hAnsi="Arial"/>
          <w:sz w:val="28"/>
          <w:szCs w:val="28"/>
        </w:rPr>
      </w:pPr>
      <w:r w:rsidRPr="00F63A3F">
        <w:rPr>
          <w:rFonts w:ascii="Arial" w:hAnsi="Arial"/>
          <w:sz w:val="28"/>
          <w:szCs w:val="28"/>
        </w:rPr>
        <w:tab/>
      </w:r>
    </w:p>
    <w:p w14:paraId="13CE957E" w14:textId="77777777" w:rsidR="00F63FA7" w:rsidRPr="00F63A3F" w:rsidRDefault="00F63FA7" w:rsidP="00F63FA7">
      <w:pPr>
        <w:tabs>
          <w:tab w:val="left" w:pos="9360"/>
        </w:tabs>
        <w:rPr>
          <w:rFonts w:ascii="Arial" w:hAnsi="Arial"/>
          <w:sz w:val="28"/>
          <w:szCs w:val="28"/>
        </w:rPr>
      </w:pPr>
      <w:r w:rsidRPr="00F63A3F">
        <w:rPr>
          <w:rFonts w:ascii="Arial" w:hAnsi="Arial"/>
          <w:sz w:val="28"/>
          <w:szCs w:val="28"/>
        </w:rPr>
        <w:tab/>
      </w:r>
    </w:p>
    <w:p w14:paraId="7749CC0D" w14:textId="77777777" w:rsidR="00F63FA7" w:rsidRPr="00F63A3F" w:rsidRDefault="00F63FA7" w:rsidP="00F63FA7">
      <w:pPr>
        <w:rPr>
          <w:rFonts w:ascii="Arial" w:hAnsi="Arial"/>
          <w:sz w:val="28"/>
          <w:szCs w:val="28"/>
        </w:rPr>
      </w:pPr>
    </w:p>
    <w:p w14:paraId="65260CCA" w14:textId="77777777" w:rsidR="00F63FA7" w:rsidRPr="00F63A3F" w:rsidRDefault="00F63FA7" w:rsidP="00F63FA7">
      <w:pPr>
        <w:rPr>
          <w:rFonts w:ascii="Arial" w:hAnsi="Arial"/>
          <w:sz w:val="28"/>
          <w:szCs w:val="28"/>
        </w:rPr>
      </w:pPr>
    </w:p>
    <w:p w14:paraId="7FC57F90" w14:textId="77777777" w:rsidR="00F63FA7" w:rsidRPr="00F63A3F" w:rsidRDefault="00F63FA7" w:rsidP="00F63FA7">
      <w:pPr>
        <w:rPr>
          <w:rFonts w:ascii="Arial" w:hAnsi="Arial"/>
          <w:sz w:val="28"/>
          <w:szCs w:val="28"/>
        </w:rPr>
      </w:pPr>
    </w:p>
    <w:p w14:paraId="56BBC3E0" w14:textId="77777777" w:rsidR="00F63FA7" w:rsidRPr="00F63A3F" w:rsidRDefault="00F63FA7" w:rsidP="00F63FA7">
      <w:pPr>
        <w:rPr>
          <w:rFonts w:ascii="Arial" w:hAnsi="Arial"/>
          <w:sz w:val="28"/>
          <w:szCs w:val="28"/>
        </w:rPr>
      </w:pPr>
    </w:p>
    <w:p w14:paraId="7C565F48" w14:textId="77777777" w:rsidR="00F63FA7" w:rsidRPr="00F63A3F" w:rsidRDefault="00F63FA7" w:rsidP="00F63FA7">
      <w:pPr>
        <w:rPr>
          <w:rFonts w:ascii="Arial" w:hAnsi="Arial"/>
          <w:sz w:val="28"/>
          <w:szCs w:val="28"/>
        </w:rPr>
      </w:pPr>
    </w:p>
    <w:p w14:paraId="1892577A" w14:textId="77777777" w:rsidR="00F63FA7" w:rsidRPr="00F63A3F" w:rsidRDefault="00F63FA7" w:rsidP="00F63FA7">
      <w:pPr>
        <w:rPr>
          <w:rFonts w:ascii="Arial" w:hAnsi="Arial"/>
          <w:sz w:val="28"/>
          <w:szCs w:val="28"/>
        </w:rPr>
      </w:pPr>
    </w:p>
    <w:p w14:paraId="4132A2C9" w14:textId="77777777" w:rsidR="00F63FA7" w:rsidRPr="00F63A3F" w:rsidRDefault="00F63FA7" w:rsidP="00F63FA7">
      <w:pPr>
        <w:rPr>
          <w:rFonts w:ascii="Arial" w:hAnsi="Arial"/>
          <w:sz w:val="28"/>
          <w:szCs w:val="28"/>
        </w:rPr>
      </w:pPr>
    </w:p>
    <w:p w14:paraId="4E9BCD17" w14:textId="77777777" w:rsidR="00F63FA7" w:rsidRPr="00F63A3F" w:rsidRDefault="00F63FA7" w:rsidP="00F63FA7">
      <w:pPr>
        <w:rPr>
          <w:rFonts w:ascii="Arial" w:hAnsi="Arial"/>
          <w:sz w:val="28"/>
          <w:szCs w:val="28"/>
        </w:rPr>
      </w:pPr>
    </w:p>
    <w:p w14:paraId="4A17BD8D" w14:textId="77777777" w:rsidR="00F63FA7" w:rsidRPr="00F63A3F" w:rsidRDefault="00F63FA7" w:rsidP="00F63FA7">
      <w:pPr>
        <w:rPr>
          <w:rFonts w:ascii="Arial" w:hAnsi="Arial"/>
          <w:sz w:val="28"/>
          <w:szCs w:val="28"/>
        </w:rPr>
      </w:pPr>
    </w:p>
    <w:p w14:paraId="0BCFAE08" w14:textId="77777777" w:rsidR="00F63FA7" w:rsidRPr="00F63A3F" w:rsidRDefault="00F63FA7" w:rsidP="00F63FA7">
      <w:pPr>
        <w:rPr>
          <w:rFonts w:ascii="Arial" w:hAnsi="Arial"/>
          <w:sz w:val="28"/>
          <w:szCs w:val="28"/>
        </w:rPr>
      </w:pPr>
    </w:p>
    <w:p w14:paraId="39541A49" w14:textId="77777777" w:rsidR="00F63FA7" w:rsidRPr="00F63A3F" w:rsidRDefault="00F63FA7" w:rsidP="00F63FA7">
      <w:pPr>
        <w:rPr>
          <w:rFonts w:ascii="Arial" w:hAnsi="Arial"/>
          <w:sz w:val="28"/>
          <w:szCs w:val="28"/>
        </w:rPr>
      </w:pPr>
    </w:p>
    <w:p w14:paraId="6A8130E4" w14:textId="77777777" w:rsidR="00F63FA7" w:rsidRPr="00F63A3F" w:rsidRDefault="00F63FA7" w:rsidP="00F63FA7">
      <w:pPr>
        <w:rPr>
          <w:rFonts w:ascii="Arial" w:hAnsi="Arial"/>
          <w:sz w:val="28"/>
          <w:szCs w:val="28"/>
        </w:rPr>
      </w:pPr>
    </w:p>
    <w:p w14:paraId="793D9AE1" w14:textId="77777777" w:rsidR="00F63FA7" w:rsidRPr="00F63A3F" w:rsidRDefault="00F63FA7" w:rsidP="00F63FA7">
      <w:pPr>
        <w:rPr>
          <w:rFonts w:ascii="Arial" w:hAnsi="Arial"/>
          <w:sz w:val="28"/>
          <w:szCs w:val="28"/>
        </w:rPr>
      </w:pPr>
    </w:p>
    <w:p w14:paraId="4B6B93D6" w14:textId="77777777" w:rsidR="00F63FA7" w:rsidRPr="00F63A3F" w:rsidRDefault="00F63FA7" w:rsidP="00F63FA7">
      <w:pPr>
        <w:rPr>
          <w:rFonts w:ascii="Arial" w:hAnsi="Arial"/>
          <w:sz w:val="28"/>
          <w:szCs w:val="28"/>
        </w:rPr>
      </w:pPr>
    </w:p>
    <w:p w14:paraId="79135A5F" w14:textId="77777777" w:rsidR="00F63FA7" w:rsidRPr="00F63A3F" w:rsidRDefault="00F63FA7" w:rsidP="00F63FA7">
      <w:pPr>
        <w:rPr>
          <w:rFonts w:ascii="Arial" w:hAnsi="Arial"/>
          <w:sz w:val="28"/>
          <w:szCs w:val="28"/>
        </w:rPr>
      </w:pPr>
    </w:p>
    <w:p w14:paraId="767EE259" w14:textId="77777777" w:rsidR="00F63FA7" w:rsidRPr="00F63A3F" w:rsidRDefault="00F63FA7" w:rsidP="00F63FA7">
      <w:pPr>
        <w:tabs>
          <w:tab w:val="left" w:pos="9168"/>
        </w:tabs>
        <w:rPr>
          <w:rFonts w:ascii="Arial" w:hAnsi="Arial"/>
          <w:sz w:val="28"/>
          <w:szCs w:val="28"/>
        </w:rPr>
      </w:pPr>
      <w:r w:rsidRPr="00F63A3F">
        <w:rPr>
          <w:rFonts w:ascii="Arial" w:hAnsi="Arial"/>
          <w:sz w:val="28"/>
          <w:szCs w:val="28"/>
        </w:rPr>
        <w:tab/>
      </w:r>
    </w:p>
    <w:p w14:paraId="7CBE69A3" w14:textId="77777777" w:rsidR="007917F8" w:rsidRPr="00F63A3F" w:rsidRDefault="00F63FA7" w:rsidP="00F63FA7">
      <w:pPr>
        <w:tabs>
          <w:tab w:val="left" w:pos="9168"/>
        </w:tabs>
        <w:rPr>
          <w:rFonts w:ascii="Arial" w:hAnsi="Arial"/>
          <w:sz w:val="28"/>
          <w:szCs w:val="28"/>
        </w:rPr>
        <w:sectPr w:rsidR="007917F8" w:rsidRPr="00F63A3F" w:rsidSect="00981433">
          <w:headerReference w:type="default" r:id="rId26"/>
          <w:footerReference w:type="default" r:id="rId27"/>
          <w:pgSz w:w="11909" w:h="16834" w:code="9"/>
          <w:pgMar w:top="1138" w:right="850" w:bottom="1138" w:left="850" w:header="720" w:footer="562" w:gutter="0"/>
          <w:cols w:space="720"/>
          <w:docGrid w:linePitch="360"/>
        </w:sectPr>
      </w:pPr>
      <w:r w:rsidRPr="00F63A3F">
        <w:rPr>
          <w:rFonts w:ascii="Arial" w:hAnsi="Arial"/>
          <w:sz w:val="28"/>
          <w:szCs w:val="28"/>
        </w:rPr>
        <w:tab/>
      </w:r>
    </w:p>
    <w:p w14:paraId="2FE7956A" w14:textId="77777777" w:rsidR="00ED4F71" w:rsidRPr="00F63A3F" w:rsidRDefault="00ED4F71" w:rsidP="003F728C">
      <w:pPr>
        <w:pStyle w:val="BoilerplateHead"/>
        <w:rPr>
          <w:rFonts w:ascii="Arial" w:hAnsi="Arial" w:cs="Arial"/>
          <w:b/>
          <w:sz w:val="28"/>
          <w:szCs w:val="28"/>
        </w:rPr>
      </w:pPr>
      <w:r w:rsidRPr="00F63A3F">
        <w:rPr>
          <w:rFonts w:ascii="Arial" w:hAnsi="Arial" w:cs="Arial"/>
          <w:b/>
          <w:sz w:val="28"/>
          <w:szCs w:val="28"/>
        </w:rPr>
        <w:t>About Capgemini</w:t>
      </w:r>
    </w:p>
    <w:p w14:paraId="625BDF71" w14:textId="77777777" w:rsidR="005C3455" w:rsidRPr="00F63A3F" w:rsidRDefault="005C3455" w:rsidP="005C3455">
      <w:pPr>
        <w:pStyle w:val="BoilerplateText"/>
        <w:jc w:val="both"/>
        <w:rPr>
          <w:rFonts w:ascii="Arial" w:hAnsi="Arial"/>
          <w:b/>
          <w:sz w:val="28"/>
          <w:szCs w:val="28"/>
          <w:lang w:val="en-US"/>
        </w:rPr>
      </w:pPr>
      <w:r w:rsidRPr="00F63A3F">
        <w:rPr>
          <w:rFonts w:ascii="Arial" w:hAnsi="Arial"/>
          <w:b/>
          <w:sz w:val="28"/>
          <w:szCs w:val="28"/>
          <w:lang w:val="en-US"/>
        </w:rPr>
        <w:t xml:space="preserve">A global leader in consulting, technology services and digital transformation, Capgemini is at the forefront of innovation to address the entire breadth of clients’ opportunities in the evolving world of cloud, digital and platforms. </w:t>
      </w:r>
      <w:r w:rsidRPr="00F63A3F">
        <w:rPr>
          <w:rFonts w:ascii="Arial" w:hAnsi="Arial"/>
          <w:b/>
          <w:sz w:val="28"/>
          <w:szCs w:val="28"/>
        </w:rPr>
        <w:t xml:space="preserve">Building on its strong 50-year heritage and deep industry-specific expertise, Capgemini enables organizations to realize their business ambitions through an array of services </w:t>
      </w:r>
      <w:r w:rsidRPr="00F63A3F">
        <w:rPr>
          <w:rFonts w:ascii="Arial" w:hAnsi="Arial"/>
          <w:b/>
          <w:sz w:val="28"/>
          <w:szCs w:val="28"/>
          <w:lang w:val="en-US"/>
        </w:rPr>
        <w:t>from strategy to operations. Capgemini is driven by the conviction that the business value of technology comes from and through people. It is a multicultural company of 200,000 team members in over 40 countries. The Group reported 2016 global revenues of EUR 12.5 billion.</w:t>
      </w:r>
    </w:p>
    <w:p w14:paraId="7997ED61" w14:textId="77777777" w:rsidR="00AD193F" w:rsidRPr="00F63A3F" w:rsidRDefault="00FB5010" w:rsidP="005C3455">
      <w:pPr>
        <w:pStyle w:val="BoilerplateText"/>
        <w:jc w:val="both"/>
        <w:rPr>
          <w:rFonts w:ascii="Arial" w:hAnsi="Arial"/>
          <w:b/>
          <w:sz w:val="28"/>
          <w:szCs w:val="28"/>
        </w:rPr>
      </w:pPr>
      <w:r w:rsidRPr="00F63A3F">
        <w:rPr>
          <w:rFonts w:ascii="Arial" w:hAnsi="Arial"/>
          <w:b/>
          <w:sz w:val="28"/>
          <w:szCs w:val="28"/>
        </w:rPr>
        <w:t xml:space="preserve">Learn more about us at </w:t>
      </w:r>
      <w:hyperlink r:id="rId28" w:history="1">
        <w:r w:rsidR="005C3455" w:rsidRPr="00F63A3F">
          <w:rPr>
            <w:rStyle w:val="Hyperlink"/>
            <w:rFonts w:ascii="Arial" w:hAnsi="Arial"/>
            <w:b/>
            <w:sz w:val="28"/>
            <w:szCs w:val="28"/>
          </w:rPr>
          <w:t>www.capgemini.com</w:t>
        </w:r>
      </w:hyperlink>
    </w:p>
    <w:p w14:paraId="547AA1B1" w14:textId="77777777" w:rsidR="005C3455" w:rsidRPr="00F63A3F" w:rsidRDefault="005C3455" w:rsidP="005C3455">
      <w:pPr>
        <w:pStyle w:val="BoilerplateText"/>
        <w:ind w:left="0"/>
        <w:jc w:val="both"/>
        <w:rPr>
          <w:rFonts w:ascii="Arial" w:hAnsi="Arial"/>
          <w:b/>
          <w:sz w:val="28"/>
          <w:szCs w:val="28"/>
        </w:rPr>
      </w:pPr>
    </w:p>
    <w:p w14:paraId="7F99DC16" w14:textId="77777777" w:rsidR="000C1BB9" w:rsidRPr="00F63A3F" w:rsidRDefault="003F728C" w:rsidP="00BE14E2">
      <w:pPr>
        <w:rPr>
          <w:rFonts w:ascii="Arial" w:hAnsi="Arial"/>
          <w:sz w:val="28"/>
          <w:szCs w:val="28"/>
        </w:rPr>
      </w:pPr>
      <w:r w:rsidRPr="00F63A3F">
        <w:rPr>
          <w:rFonts w:ascii="Arial" w:hAnsi="Arial"/>
          <w:noProof/>
          <w:sz w:val="28"/>
          <w:szCs w:val="28"/>
          <w:lang w:eastAsia="en-GB"/>
        </w:rPr>
        <mc:AlternateContent>
          <mc:Choice Requires="wps">
            <w:drawing>
              <wp:anchor distT="0" distB="0" distL="114300" distR="114300" simplePos="0" relativeHeight="251865088" behindDoc="0" locked="0" layoutInCell="1" allowOverlap="1" wp14:anchorId="6C563CD4" wp14:editId="43687CB0">
                <wp:simplePos x="0" y="0"/>
                <wp:positionH relativeFrom="column">
                  <wp:posOffset>635</wp:posOffset>
                </wp:positionH>
                <wp:positionV relativeFrom="paragraph">
                  <wp:posOffset>4485776</wp:posOffset>
                </wp:positionV>
                <wp:extent cx="3542030" cy="447040"/>
                <wp:effectExtent l="0" t="0" r="0" b="0"/>
                <wp:wrapNone/>
                <wp:docPr id="41" name="Rectangle 22"/>
                <wp:cNvGraphicFramePr/>
                <a:graphic xmlns:a="http://schemas.openxmlformats.org/drawingml/2006/main">
                  <a:graphicData uri="http://schemas.microsoft.com/office/word/2010/wordprocessingShape">
                    <wps:wsp>
                      <wps:cNvSpPr/>
                      <wps:spPr>
                        <a:xfrm>
                          <a:off x="0" y="0"/>
                          <a:ext cx="3542030" cy="447040"/>
                        </a:xfrm>
                        <a:prstGeom prst="rect">
                          <a:avLst/>
                        </a:prstGeom>
                      </wps:spPr>
                      <wps:txbx>
                        <w:txbxContent>
                          <w:p w14:paraId="73C85D50" w14:textId="77777777" w:rsidR="003F728C" w:rsidRPr="005C3455"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txbxContent>
                      </wps:txbx>
                      <wps:bodyPr wrap="square" lIns="0" tIns="0" rIns="0" bIns="0" anchor="b" anchorCtr="0">
                        <a:spAutoFit/>
                      </wps:bodyPr>
                    </wps:wsp>
                  </a:graphicData>
                </a:graphic>
                <wp14:sizeRelH relativeFrom="margin">
                  <wp14:pctWidth>0</wp14:pctWidth>
                </wp14:sizeRelH>
              </wp:anchor>
            </w:drawing>
          </mc:Choice>
          <mc:Fallback>
            <w:pict>
              <v:rect w14:anchorId="6C563CD4" id="Rectangle 22" o:spid="_x0000_s1028" style="position:absolute;margin-left:.05pt;margin-top:353.2pt;width:278.9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" filled="f" stroked="f">
                <v:textbox style="mso-fit-shape-to-text:t" inset="0,0,0,0">
                  <w:txbxContent>
                    <w:p w14:paraId="73C85D50" w14:textId="77777777" w:rsidR="003F728C" w:rsidRPr="005C3455"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txbxContent>
                </v:textbox>
              </v:rect>
            </w:pict>
          </mc:Fallback>
        </mc:AlternateContent>
      </w:r>
    </w:p>
    <w:sectPr w:rsidR="000C1BB9" w:rsidRPr="00F63A3F" w:rsidSect="000C6DA8">
      <w:headerReference w:type="first" r:id="rId29"/>
      <w:footerReference w:type="first" r:id="rId30"/>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345E4" w14:textId="77777777" w:rsidR="00A8327F" w:rsidRDefault="00A8327F" w:rsidP="00BE14E2">
      <w:r>
        <w:separator/>
      </w:r>
    </w:p>
  </w:endnote>
  <w:endnote w:type="continuationSeparator" w:id="0">
    <w:p w14:paraId="22EE4FE5" w14:textId="77777777" w:rsidR="00A8327F" w:rsidRDefault="00A8327F"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Narrow">
    <w:panose1 w:val="020B06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CD865" w14:textId="77777777" w:rsidR="00ED4F71" w:rsidRDefault="000E4C3F" w:rsidP="00BE14E2">
    <w:r>
      <w:rPr>
        <w:noProof/>
        <w:lang w:eastAsia="en-GB"/>
      </w:rPr>
      <mc:AlternateContent>
        <mc:Choice Requires="wps">
          <w:drawing>
            <wp:anchor distT="0" distB="0" distL="114300" distR="114300" simplePos="0" relativeHeight="251662848" behindDoc="1" locked="0" layoutInCell="1" allowOverlap="1" wp14:anchorId="7E896A76" wp14:editId="78C62BD2">
              <wp:simplePos x="0" y="0"/>
              <wp:positionH relativeFrom="column">
                <wp:posOffset>-607060</wp:posOffset>
              </wp:positionH>
              <wp:positionV relativeFrom="paragraph">
                <wp:posOffset>440055</wp:posOffset>
              </wp:positionV>
              <wp:extent cx="7715250" cy="457200"/>
              <wp:effectExtent l="0" t="0" r="6350" b="0"/>
              <wp:wrapNone/>
              <wp:docPr id="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4572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99873" id="Rectangle 48" o:spid="_x0000_s1026" style="position:absolute;margin-left:-47.8pt;margin-top:34.65pt;width:607.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" stroked="f"/>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61"/>
      <w:gridCol w:w="6448"/>
    </w:tblGrid>
    <w:tr w:rsidR="008D2AF0" w:rsidRPr="008D2AF0" w14:paraId="27288CDB" w14:textId="77777777" w:rsidTr="00ED7DC5">
      <w:tc>
        <w:tcPr>
          <w:tcW w:w="3761" w:type="dxa"/>
          <w:vAlign w:val="center"/>
        </w:tcPr>
        <w:p w14:paraId="44836455" w14:textId="77777777" w:rsidR="008D2AF0" w:rsidRPr="008D2AF0" w:rsidRDefault="008D2AF0" w:rsidP="003C4339">
          <w:pPr>
            <w:pStyle w:val="CapgeminiPageNumber"/>
            <w:jc w:val="left"/>
            <w:rPr>
              <w:b w:val="0"/>
              <w:color w:val="FFFFFF" w:themeColor="background1"/>
            </w:rPr>
          </w:pPr>
          <w:r w:rsidRPr="008D2AF0">
            <w:rPr>
              <w:b w:val="0"/>
              <w:color w:val="FFFFFF" w:themeColor="background1"/>
              <w:sz w:val="16"/>
            </w:rPr>
            <w:t>© 2017 Capgemini. All rights reserved.</w:t>
          </w:r>
        </w:p>
      </w:tc>
      <w:tc>
        <w:tcPr>
          <w:tcW w:w="6448" w:type="dxa"/>
          <w:tcMar>
            <w:left w:w="29" w:type="dxa"/>
          </w:tcMar>
          <w:vAlign w:val="center"/>
        </w:tcPr>
        <w:p w14:paraId="7FACE70B" w14:textId="77777777" w:rsidR="008D2AF0" w:rsidRPr="008D2AF0" w:rsidRDefault="00F63A3F" w:rsidP="003C4339">
          <w:pPr>
            <w:pStyle w:val="CapgeminiPageNumber"/>
            <w:rPr>
              <w:b w:val="0"/>
              <w:color w:val="FFFFFF" w:themeColor="background1"/>
            </w:rPr>
          </w:pPr>
          <w:r>
            <w:rPr>
              <w:b w:val="0"/>
              <w:color w:val="FFFFFF" w:themeColor="background1"/>
            </w:rPr>
            <w:t>Page</w:t>
          </w:r>
          <w:r w:rsidR="008D2AF0" w:rsidRPr="008D2AF0">
            <w:rPr>
              <w:b w:val="0"/>
              <w:color w:val="FFFFFF" w:themeColor="background1"/>
            </w:rPr>
            <w:tab/>
          </w:r>
          <w:r w:rsidR="008D2AF0" w:rsidRPr="008D2AF0">
            <w:rPr>
              <w:b w:val="0"/>
              <w:color w:val="FFFFFF" w:themeColor="background1"/>
            </w:rPr>
            <w:fldChar w:fldCharType="begin"/>
          </w:r>
          <w:r w:rsidR="008D2AF0" w:rsidRPr="008D2AF0">
            <w:rPr>
              <w:b w:val="0"/>
              <w:color w:val="FFFFFF" w:themeColor="background1"/>
            </w:rPr>
            <w:instrText xml:space="preserve">PAGE  </w:instrText>
          </w:r>
          <w:r w:rsidR="008D2AF0" w:rsidRPr="008D2AF0">
            <w:rPr>
              <w:b w:val="0"/>
              <w:color w:val="FFFFFF" w:themeColor="background1"/>
            </w:rPr>
            <w:fldChar w:fldCharType="separate"/>
          </w:r>
          <w:r w:rsidR="00647D91">
            <w:rPr>
              <w:b w:val="0"/>
              <w:noProof/>
              <w:color w:val="FFFFFF" w:themeColor="background1"/>
            </w:rPr>
            <w:t>5</w:t>
          </w:r>
          <w:r w:rsidR="008D2AF0" w:rsidRPr="008D2AF0">
            <w:rPr>
              <w:b w:val="0"/>
              <w:color w:val="FFFFFF" w:themeColor="background1"/>
            </w:rPr>
            <w:fldChar w:fldCharType="end"/>
          </w:r>
        </w:p>
      </w:tc>
    </w:tr>
  </w:tbl>
  <w:p w14:paraId="59B06AC6" w14:textId="77777777" w:rsidR="008D2AF0" w:rsidRPr="003C4339" w:rsidRDefault="008D2AF0" w:rsidP="00BE14E2">
    <w:pPr>
      <w:pStyle w:val="Footer"/>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4603F" w14:textId="77777777" w:rsidR="00B70B72" w:rsidRPr="007A77DB" w:rsidRDefault="00591D5D" w:rsidP="00BE14E2">
    <w:pPr>
      <w:pStyle w:val="Footer"/>
    </w:pPr>
    <w:r>
      <w:rPr>
        <w:noProof/>
        <w:lang w:eastAsia="en-GB"/>
      </w:rPr>
      <mc:AlternateContent>
        <mc:Choice Requires="wpg">
          <w:drawing>
            <wp:anchor distT="0" distB="0" distL="114300" distR="114300" simplePos="0" relativeHeight="251660800" behindDoc="1" locked="0" layoutInCell="1" allowOverlap="1" wp14:anchorId="612C3D18" wp14:editId="7930AE36">
              <wp:simplePos x="0" y="0"/>
              <wp:positionH relativeFrom="column">
                <wp:posOffset>3877310</wp:posOffset>
              </wp:positionH>
              <wp:positionV relativeFrom="paragraph">
                <wp:posOffset>-4467225</wp:posOffset>
              </wp:positionV>
              <wp:extent cx="822960" cy="760695"/>
              <wp:effectExtent l="0" t="0" r="0" b="1905"/>
              <wp:wrapNone/>
              <wp:docPr id="30"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75DBF9F" id="Group 8" o:spid="_x0000_s1026" style="position:absolute;margin-left:305.3pt;margin-top:-351.7pt;width:64.8pt;height:59.9pt;z-index:-251655680;mso-width-relative:margin;mso-height-relative:margin" coordorigin="-11186,-61104" coordsize="863600,7976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">
              <v:shape id="Freeform 31" o:spid="_x0000_s1027" style="position:absolute;left:285676;top:271359;width:566738;height:465138;visibility:visible;mso-wrap-style:square;v-text-anchor:top" coordsize="149,1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CtMwwAA&#10;ANsAAAAPAAAAZHJzL2Rvd25yZXYueG1sRI9Pi8IwFMTvgt8hPGFvmtZFkWqUUlhYL4J/Lr09mrdt&#10;2eal28S2++2NIHgcZuY3zO4wmkb01LnasoJ4EYEgLqyuuVRwu37NNyCcR9bYWCYF/+TgsJ9Odpho&#10;O/CZ+osvRYCwS1BB5X2bSOmKigy6hW2Jg/djO4M+yK6UusMhwE0jl1G0lgZrDgsVtpRVVPxe7kYB&#10;/fEpz1fHtD320S3Ns/pqN5lSH7Mx3YLwNPp3+NX+1go+Y3h+CT9A7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TCtMwwAAANsAAAAPAAAAAAAAAAAAAAAAAJcCAABkcnMvZG93&#10;bnJldi54bWxQSwUGAAAAAAQABAD1AAAAhwMAAAAA&#10;" path="m99,85c127,85,149,62,149,34,147,22,143,,112,,78,,67,48,39,78,37,96,20,111,,114,5,119,16,122,29,122,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86;top:-61104;width:863600;height:736599;visibility:visible;mso-wrap-style:square;v-text-anchor:top" coordsize="227,1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2d6xAAA&#10;ANsAAAAPAAAAZHJzL2Rvd25yZXYueG1sRI9fa8JAEMTfC/0Oxxb6Vi9VLBI9xT/Y+laMIvZtya1J&#10;MLcXcluN394rFHwcZuY3zGTWuVpdqA2VZwPvvQQUce5txYWB/W79NgIVBNli7ZkM3CjAbPr8NMHU&#10;+itv6ZJJoSKEQ4oGSpEm1TrkJTkMPd8QR+/kW4cSZVto2+I1wl2t+0nyoR1WHBdKbGhZUn7Ofp2B&#10;7jQ6rPx89Snnw9Afvxb2O/sRY15fuvkYlFAnj/B/e2MNDPrw9yX+AD2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tnesQAAADbAAAADwAAAAAAAAAAAAAAAACXAgAAZHJzL2Rv&#10;d25yZXYueG1sUEsFBgAAAAAEAAQA9QAAAIgDAAAAAA==&#10;" path="m227,120c226,89,211,62,188,40,170,24,149,12,127,3,125,2,123,1,122,,122,,122,,122,,94,33,,57,,125,,152,17,177,42,187,56,193,71,193,85,188,98,184,108,176,117,166,145,136,156,88,190,88,221,88,225,110,227,122,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rsidR="003F728C" w:rsidRPr="003F728C">
      <w:rPr>
        <w:noProof/>
        <w:lang w:eastAsia="en-GB"/>
      </w:rPr>
      <mc:AlternateContent>
        <mc:Choice Requires="wpg">
          <w:drawing>
            <wp:anchor distT="0" distB="0" distL="114300" distR="114300" simplePos="0" relativeHeight="251754496" behindDoc="0" locked="0" layoutInCell="1" allowOverlap="1" wp14:anchorId="5B984E6B" wp14:editId="7D0541FF">
              <wp:simplePos x="0" y="0"/>
              <wp:positionH relativeFrom="column">
                <wp:posOffset>6985</wp:posOffset>
              </wp:positionH>
              <wp:positionV relativeFrom="paragraph">
                <wp:posOffset>-3516226</wp:posOffset>
              </wp:positionV>
              <wp:extent cx="2560320" cy="655926"/>
              <wp:effectExtent l="0" t="0" r="0" b="0"/>
              <wp:wrapNone/>
              <wp:docPr id="33"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4" name="Picture 34"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35" name="Picture 35"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36" name="Picture 36"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37" name="Picture 37"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38" name="Picture 38"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39" name="Picture 39"/>
                        <pic:cNvPicPr>
                          <a:picLocks noChangeAspect="1"/>
                        </pic:cNvPicPr>
                      </pic:nvPicPr>
                      <pic:blipFill>
                        <a:blip r:embed="rId11" cstate="print">
                          <a:biLevel thresh="25000"/>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6912E4FE" id="Group 1" o:spid="_x0000_s1026" style="position:absolute;margin-left:.55pt;margin-top:-276.8pt;width:201.6pt;height:51.65pt;z-index:251754496" coordsize="2560320,65592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alt="D:\My Work\Template\Icons\Social Media\LinkedIN.png" href="http://www.linkedin.com/company/capgemini" style="position:absolute;left:390843;width:333195;height:333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zh&#10;LRPEAAAA2wAAAA8AAABkcnMvZG93bnJldi54bWxEj91qAjEUhO8F3yEcoXc1a1u1bI0ihRYRFFz3&#10;AY6bsz9tcrJs0nX79o1Q8HKYmW+Y1WawRvTU+caxgtk0AUFcON1wpSA/fzy+gvABWaNxTAp+ycNm&#10;PR6tMNXuyifqs1CJCGGfooI6hDaV0hc1WfRT1xJHr3SdxRBlV0nd4TXCrZFPSbKQFhuOCzW29F5T&#10;8Z39WAX7z6QPZn5cmt05Ly8Hn39dylyph8mwfQMRaAj38H97pxU8v8DtS/wBcv0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zhLRPEAAAA2wAAAA8AAAAAAAAAAAAAAAAAnAIA&#10;AGRycy9kb3ducmV2LnhtbFBLBQYAAAAABAAEAPcAAACNAwAAAAA=&#10;" o:button="t">
                <v:fill o:detectmouseclick="t"/>
                <v:imagedata r:id="rId12" o:title="LinkedIN.png"/>
              </v:shape>
              <v:shape id="Picture 35" o:spid="_x0000_s1028" type="#_x0000_t75" alt="D:\My Work\Template\Icons\Social Media\SlideShare.png" href="http://www.slideshare.net/capgemini" style="position:absolute;left:774220;width:333195;height:333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U7&#10;7XfEAAAA2wAAAA8AAABkcnMvZG93bnJldi54bWxEj9FqAjEURN8F/yFcoS9Fs+1SkdUoVrrQCn2o&#10;+gGXzXWzuLlZk6jbv28Kgo/DzJxhFqvetuJKPjSOFbxMMhDEldMN1woO+3I8AxEissbWMSn4pQCr&#10;5XCwwEK7G//QdRdrkSAcClRgYuwKKUNlyGKYuI44eUfnLcYkfS21x1uC21a+ZtlUWmw4LRjsaGOo&#10;Ou0uVsHz2ecf6PLt16nx2fe7KXu3LpV6GvXrOYhIfXyE7+1PrSB/g/8v6QfI5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U77XfEAAAA2wAAAA8AAAAAAAAAAAAAAAAAnAIA&#10;AGRycy9kb3ducmV2LnhtbFBLBQYAAAAABAAEAPcAAACNAwAAAAA=&#10;" o:button="t">
                <v:fill o:detectmouseclick="t"/>
                <v:imagedata r:id="rId13" o:title="SlideShare.png"/>
              </v:shape>
              <v:shape id="Picture 36" o:spid="_x0000_s1029" type="#_x0000_t75" alt="D:\My Work\Template\Icons\Social Media\Twitter.png" href="http://www.twitter.com/capgemini" style="position:absolute;left:1157597;width:333195;height:333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N&#10;NmvDAAAA2wAAAA8AAABkcnMvZG93bnJldi54bWxEj1FrwjAUhd8H+w/hDvam6RREO6OoWCYIA+Pc&#10;86W5a8uam5Jktvv3Rhjs8XDO+Q5nuR5sK67kQ+NYwcs4A0FcOtNwpeDjXIzmIEJENtg6JgW/FGC9&#10;enxYYm5czye66liJBOGQo4I6xi6XMpQ1WQxj1xEn78t5izFJX0njsU9w28pJls2kxYbTQo0d7Woq&#10;v/WPVVD6PW2bzeLzXevpRfeXt+JYsFLPT8PmFUSkIf6H/9oHo2A6g/uX9APk6gY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U02a8MAAADbAAAADwAAAAAAAAAAAAAAAACcAgAA&#10;ZHJzL2Rvd25yZXYueG1sUEsFBgAAAAAEAAQA9wAAAIwDAAAAAA==&#10;" o:button="t">
                <v:fill o:detectmouseclick="t"/>
                <v:imagedata r:id="rId14" o:title="Twitter.png"/>
              </v:shape>
              <v:shape id="Picture 37" o:spid="_x0000_s1030" type="#_x0000_t75" alt="D:\My Work\Template\Icons\Social Media\YouTube.png" href="http://www.youtube.com/capgeminimedia" style="position:absolute;left:1540973;width:333195;height:333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10;KW7CAAAA2wAAAA8AAABkcnMvZG93bnJldi54bWxEj0FrAjEUhO9C/0N4ghfRbNVq2RrFChVvUhW8&#10;PjbPzWLysmxSd/vvTaHgcZiZb5jlunNW3KkJlWcFr+MMBHHhdcWlgvPpa/QOIkRkjdYzKfilAOvV&#10;S2+JufYtf9P9GEuRIBxyVGBirHMpQ2HIYRj7mjh5V984jEk2pdQNtgnurJxk2Vw6rDgtGKxpa6i4&#10;HX+cgs125t/Kg9afU3vdDcPFtmZmlRr0u80HiEhdfIb/23utYLqAvy/pB8jV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j/iluwgAAANsAAAAPAAAAAAAAAAAAAAAAAJwCAABk&#10;cnMvZG93bnJldi54bWxQSwUGAAAAAAQABAD3AAAAiwMAAAAA&#10;" o:button="t">
                <v:fill o:detectmouseclick="t"/>
                <v:imagedata r:id="rId15" o:title="YouTube.png"/>
              </v:shape>
              <v:shape id="Picture 38" o:spid="_x0000_s1031" type="#_x0000_t75" alt="D:\My Work\Template\Icons\Social Media\Facebook.png" href="http://www.facebook.com/capgemini" style="position:absolute;left:7466;width:333195;height:333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H&#10;Kpy+AAAA2wAAAA8AAABkcnMvZG93bnJldi54bWxET0uLwjAQvgv+hzAL3myqsiJdo6jsghcPvvY8&#10;NNMH25mUJmr99+aw4PHjey/XPTfqTp2vnRiYJCkoktzZWkoDl/PPeAHKBxSLjRMy8CQP69VwsMTM&#10;uocc6X4KpYoh4jM0UIXQZlr7vCJGn7iWJHKF6xhDhF2pbYePGM6NnqbpXDPWEhsqbGlXUf53urGB&#10;LU6YN3XRFL8HnIfvW8t0/TRm9NFvvkAF6sNb/O/eWwOzODZ+iT9Ar14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5HKpy+AAAA2wAAAA8AAAAAAAAAAAAAAAAAnAIAAGRycy9k&#10;b3ducmV2LnhtbFBLBQYAAAAABAAEAPcAAACHAwAAAAA=&#10;" o:button="t">
                <v:fill o:detectmouseclick="t"/>
                <v:imagedata r:id="rId16" o:title="Facebook.png"/>
              </v:shape>
              <v:shape id="Picture 39" o:spid="_x0000_s1032" type="#_x0000_t75" style="position:absolute;top:454914;width:2560320;height:20101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vp&#10;/ebGAAAA2wAAAA8AAABkcnMvZG93bnJldi54bWxEj09rwkAUxO+C32F5Qm+6sYFQU1cRqWDRHvxT&#10;9PiafU2C2bchuzWpn94tFDwOM/MbZjrvTCWu1LjSsoLxKAJBnFldcq7geFgNX0A4j6yxskwKfsnB&#10;fNbvTTHVtuUdXfc+FwHCLkUFhfd1KqXLCjLoRrYmDt63bQz6IJtc6gbbADeVfI6iRBosOSwUWNOy&#10;oOyy/zEKtqfP9oxxYr7iPPm4nU+bt9v7RqmnQbd4BeGp84/wf3utFcQT+PsSfoCc3Q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e+n95sYAAADbAAAADwAAAAAAAAAAAAAAAACc&#10;AgAAZHJzL2Rvd25yZXYueG1sUEsFBgAAAAAEAAQA9wAAAI8DAAAAAA==&#10;">
                <v:imagedata r:id="rId17" o:title="" grayscale="t" bilevel="t"/>
                <v:path arrowok="t"/>
              </v:shape>
            </v:group>
          </w:pict>
        </mc:Fallback>
      </mc:AlternateContent>
    </w:r>
    <w:r w:rsidR="00422791" w:rsidRPr="007A77DB">
      <w:rPr>
        <w:noProof/>
        <w:lang w:eastAsia="en-GB"/>
      </w:rPr>
      <w:drawing>
        <wp:anchor distT="0" distB="0" distL="114300" distR="114300" simplePos="0" relativeHeight="251656704" behindDoc="0" locked="0" layoutInCell="1" allowOverlap="1" wp14:anchorId="4DC1DFC1" wp14:editId="21B1BC5E">
          <wp:simplePos x="0" y="0"/>
          <wp:positionH relativeFrom="column">
            <wp:posOffset>4502150</wp:posOffset>
          </wp:positionH>
          <wp:positionV relativeFrom="paragraph">
            <wp:posOffset>10085070</wp:posOffset>
          </wp:positionV>
          <wp:extent cx="2514600" cy="200025"/>
          <wp:effectExtent l="19050" t="0" r="0" b="0"/>
          <wp:wrapNone/>
          <wp:docPr id="54" name="Picture 54"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8"/>
                  <a:srcRect/>
                  <a:stretch>
                    <a:fillRect/>
                  </a:stretch>
                </pic:blipFill>
                <pic:spPr bwMode="auto">
                  <a:xfrm>
                    <a:off x="0" y="0"/>
                    <a:ext cx="2514600" cy="200025"/>
                  </a:xfrm>
                  <a:prstGeom prst="rect">
                    <a:avLst/>
                  </a:prstGeom>
                  <a:noFill/>
                </pic:spPr>
              </pic:pic>
            </a:graphicData>
          </a:graphic>
        </wp:anchor>
      </w:drawing>
    </w:r>
    <w:r w:rsidR="00422791" w:rsidRPr="007A77DB">
      <w:rPr>
        <w:noProof/>
        <w:lang w:eastAsia="en-GB"/>
      </w:rPr>
      <w:drawing>
        <wp:anchor distT="0" distB="0" distL="114300" distR="114300" simplePos="0" relativeHeight="251654656" behindDoc="0" locked="0" layoutInCell="1" allowOverlap="1" wp14:anchorId="3A94200A" wp14:editId="5F9DFAD2">
          <wp:simplePos x="0" y="0"/>
          <wp:positionH relativeFrom="column">
            <wp:posOffset>4654550</wp:posOffset>
          </wp:positionH>
          <wp:positionV relativeFrom="paragraph">
            <wp:posOffset>10237470</wp:posOffset>
          </wp:positionV>
          <wp:extent cx="2519680" cy="23939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8"/>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28F09" w14:textId="77777777" w:rsidR="00A8327F" w:rsidRDefault="00A8327F" w:rsidP="00BE14E2">
      <w:r>
        <w:separator/>
      </w:r>
    </w:p>
  </w:footnote>
  <w:footnote w:type="continuationSeparator" w:id="0">
    <w:p w14:paraId="2BF47490" w14:textId="77777777" w:rsidR="00A8327F" w:rsidRDefault="00A8327F" w:rsidP="00BE14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7200"/>
      <w:gridCol w:w="3007"/>
    </w:tblGrid>
    <w:tr w:rsidR="00ED4F71" w:rsidRPr="005F63DD" w14:paraId="02494886" w14:textId="77777777" w:rsidTr="00994F17">
      <w:trPr>
        <w:trHeight w:val="936"/>
      </w:trPr>
      <w:tc>
        <w:tcPr>
          <w:tcW w:w="7200" w:type="dxa"/>
          <w:vAlign w:val="center"/>
        </w:tcPr>
        <w:p w14:paraId="04EA888F" w14:textId="77777777" w:rsidR="00ED4F71" w:rsidRPr="005F63DD" w:rsidRDefault="003C4339" w:rsidP="00C77001">
          <w:pPr>
            <w:ind w:left="-36"/>
          </w:pPr>
          <w:r w:rsidRPr="003C4339">
            <w:rPr>
              <w:noProof/>
              <w:lang w:eastAsia="en-GB"/>
            </w:rPr>
            <w:drawing>
              <wp:inline distT="0" distB="0" distL="0" distR="0" wp14:anchorId="3A6812C4" wp14:editId="45A4C272">
                <wp:extent cx="2016000" cy="4716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6000" cy="4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14:paraId="34858B99" w14:textId="77777777" w:rsidR="00ED4F71" w:rsidRPr="00C46C4F" w:rsidRDefault="00ED4F71" w:rsidP="003C4339">
          <w:pPr>
            <w:pStyle w:val="Cover-Sector"/>
            <w:spacing w:after="0"/>
            <w:jc w:val="left"/>
            <w:rPr>
              <w:color w:val="404040" w:themeColor="text1" w:themeTint="BF"/>
              <w:sz w:val="28"/>
            </w:rPr>
          </w:pPr>
        </w:p>
      </w:tc>
    </w:tr>
  </w:tbl>
  <w:p w14:paraId="506FEB49" w14:textId="77777777" w:rsidR="00ED4F71" w:rsidRPr="00CE2602" w:rsidRDefault="005C3455" w:rsidP="00BE14E2">
    <w:r w:rsidRPr="00BD216C">
      <w:rPr>
        <w:bCs w:val="0"/>
        <w:noProof/>
        <w:lang w:eastAsia="en-GB"/>
      </w:rPr>
      <mc:AlternateContent>
        <mc:Choice Requires="wps">
          <w:drawing>
            <wp:anchor distT="0" distB="0" distL="114300" distR="114300" simplePos="0" relativeHeight="251760640" behindDoc="0" locked="0" layoutInCell="1" allowOverlap="1" wp14:anchorId="5CC45B2A" wp14:editId="73EA4C98">
              <wp:simplePos x="0" y="0"/>
              <wp:positionH relativeFrom="page">
                <wp:posOffset>2661920</wp:posOffset>
              </wp:positionH>
              <wp:positionV relativeFrom="page">
                <wp:posOffset>0</wp:posOffset>
              </wp:positionV>
              <wp:extent cx="4899600" cy="4528800"/>
              <wp:effectExtent l="0" t="0" r="0" b="0"/>
              <wp:wrapNone/>
              <wp:docPr id="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9600" cy="452880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91FE876" id="Freeform 9" o:spid="_x0000_s1026" style="position:absolute;margin-left:209.6pt;margin-top:0;width:385.8pt;height:356.6pt;flip:x;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637,15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" path="m1453,0c1453,,1637,326,1238,494,840,663,594,755,763,1046,230,1514,,1449,,1449,,,,,,0l1453,0xe" fillcolor="#0070ad [3204]" stroked="f">
              <v:path arrowok="t" o:connecttype="custom" o:connectlocs="4348881,0;3705379,1477693;2283686,3128880;0,4334367;0,0;4348881,0" o:connectangles="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4A4AD" w14:textId="77777777" w:rsidR="008D2AF0" w:rsidRDefault="008D2AF0" w:rsidP="00BE14E2">
    <w:pPr>
      <w:rPr>
        <w:noProof/>
      </w:rPr>
    </w:pPr>
    <w:r w:rsidRPr="00635DF1">
      <w:rPr>
        <w:noProof/>
        <w:lang w:eastAsia="en-GB"/>
      </w:rPr>
      <w:drawing>
        <wp:anchor distT="0" distB="0" distL="114300" distR="114300" simplePos="0" relativeHeight="251658240" behindDoc="0" locked="0" layoutInCell="1" allowOverlap="1" wp14:anchorId="48047445" wp14:editId="6DED690F">
          <wp:simplePos x="0" y="0"/>
          <wp:positionH relativeFrom="page">
            <wp:posOffset>6656705</wp:posOffset>
          </wp:positionH>
          <wp:positionV relativeFrom="page">
            <wp:posOffset>338455</wp:posOffset>
          </wp:positionV>
          <wp:extent cx="365760" cy="393192"/>
          <wp:effectExtent l="0" t="0" r="0" b="6985"/>
          <wp:wrapNone/>
          <wp:docPr id="21" name="Graphic 1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lc="http://schemas.openxmlformats.org/drawingml/2006/lockedCanvas" xmlns:asvg="http://schemas.microsoft.com/office/drawing/2016/SVG/main" xmlns="" xmlns:p="http://schemas.openxmlformats.org/presentationml/2006/main" xmlns:w="http://schemas.openxmlformats.org/wordprocessingml/2006/main" xmlns:w10="urn:schemas-microsoft-com:office:word" xmlns:v="urn:schemas-microsoft-com:vml" xmlns:o="urn:schemas-microsoft-com:office:office" r:embed="rId5"/>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p w14:paraId="6D5E4541" w14:textId="77777777" w:rsidR="008D2AF0" w:rsidRPr="00CE2602" w:rsidRDefault="008D2AF0" w:rsidP="00BE14E2">
    <w:r w:rsidRPr="008D2AF0">
      <w:rPr>
        <w:noProof/>
        <w:lang w:eastAsia="en-GB"/>
      </w:rPr>
      <mc:AlternateContent>
        <mc:Choice Requires="wps">
          <w:drawing>
            <wp:anchor distT="0" distB="0" distL="114300" distR="114300" simplePos="0" relativeHeight="251758592" behindDoc="1" locked="0" layoutInCell="1" allowOverlap="1" wp14:anchorId="47E4572A" wp14:editId="1DF0C3B2">
              <wp:simplePos x="0" y="0"/>
              <wp:positionH relativeFrom="column">
                <wp:posOffset>-323619</wp:posOffset>
              </wp:positionH>
              <wp:positionV relativeFrom="paragraph">
                <wp:posOffset>3204787</wp:posOffset>
              </wp:positionV>
              <wp:extent cx="7339734" cy="6768499"/>
              <wp:effectExtent l="0" t="0" r="0" b="0"/>
              <wp:wrapNone/>
              <wp:docPr id="6" name="Freeform: Shape 8">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5848EA7-8D7C-4A7B-9182-7C1202EDBFB1}"/>
                  </a:ext>
                </a:extLst>
              </wp:docPr>
              <wp:cNvGraphicFramePr/>
              <a:graphic xmlns:a="http://schemas.openxmlformats.org/drawingml/2006/main">
                <a:graphicData uri="http://schemas.microsoft.com/office/word/2010/wordprocessingShape">
                  <wps:wsp>
                    <wps:cNvSpPr/>
                    <wps:spPr>
                      <a:xfrm>
                        <a:off x="0" y="0"/>
                        <a:ext cx="7339734" cy="6768499"/>
                      </a:xfrm>
                      <a:custGeom>
                        <a:avLst/>
                        <a:gdLst>
                          <a:gd name="connsiteX0" fmla="*/ 4389354 w 6641878"/>
                          <a:gd name="connsiteY0" fmla="*/ 775 h 6125027"/>
                          <a:gd name="connsiteX1" fmla="*/ 6309188 w 6641878"/>
                          <a:gd name="connsiteY1" fmla="*/ 158122 h 6125027"/>
                          <a:gd name="connsiteX2" fmla="*/ 6641878 w 6641878"/>
                          <a:gd name="connsiteY2" fmla="*/ 218708 h 6125027"/>
                          <a:gd name="connsiteX3" fmla="*/ 6641878 w 6641878"/>
                          <a:gd name="connsiteY3" fmla="*/ 6125027 h 6125027"/>
                          <a:gd name="connsiteX4" fmla="*/ 0 w 6641878"/>
                          <a:gd name="connsiteY4" fmla="*/ 6125027 h 6125027"/>
                          <a:gd name="connsiteX5" fmla="*/ 90624 w 6641878"/>
                          <a:gd name="connsiteY5" fmla="*/ 5875088 h 6125027"/>
                          <a:gd name="connsiteX6" fmla="*/ 3403890 w 6641878"/>
                          <a:gd name="connsiteY6" fmla="*/ 22965 h 6125027"/>
                          <a:gd name="connsiteX7" fmla="*/ 4389354 w 6641878"/>
                          <a:gd name="connsiteY7" fmla="*/ 775 h 61250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41878" h="6125027">
                            <a:moveTo>
                              <a:pt x="4389354" y="775"/>
                            </a:moveTo>
                            <a:cubicBezTo>
                              <a:pt x="5042595" y="7500"/>
                              <a:pt x="5686424" y="58155"/>
                              <a:pt x="6309188" y="158122"/>
                            </a:cubicBezTo>
                            <a:lnTo>
                              <a:pt x="6641878" y="218708"/>
                            </a:lnTo>
                            <a:lnTo>
                              <a:pt x="6641878" y="6125027"/>
                            </a:lnTo>
                            <a:lnTo>
                              <a:pt x="0" y="6125027"/>
                            </a:lnTo>
                            <a:lnTo>
                              <a:pt x="90624" y="5875088"/>
                            </a:lnTo>
                            <a:cubicBezTo>
                              <a:pt x="963229" y="3633055"/>
                              <a:pt x="2980348" y="1576261"/>
                              <a:pt x="3403890" y="22965"/>
                            </a:cubicBezTo>
                            <a:cubicBezTo>
                              <a:pt x="3733760" y="5034"/>
                              <a:pt x="4062734" y="-2587"/>
                              <a:pt x="4389354" y="775"/>
                            </a:cubicBez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94B9D5A" id="Freeform: Shape 8" o:spid="_x0000_s1026" style="position:absolute;margin-left:-25.5pt;margin-top:252.35pt;width:577.95pt;height:532.9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41878,61250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" path="m4389354,775c5042595,7500,5686424,58155,6309188,158122l6641878,218708,6641878,6125027,,6125027,90624,5875088c963229,3633055,2980348,1576261,3403890,22965,3733760,5034,4062734,-2587,4389354,775xe" fillcolor="#12abdb [3205]" stroked="f" strokeweight="2pt">
              <v:path arrowok="t" o:connecttype="custom" o:connectlocs="4850539,856;6972089,174734;7339734,241685;7339734,6768499;0,6768499;100146,6492302;3761534,25378;4850539,856" o:connectangles="0,0,0,0,0,0,0,0"/>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27BB" w14:textId="77777777" w:rsidR="00B70B72" w:rsidRPr="00CE2602" w:rsidRDefault="00591D5D" w:rsidP="00BE14E2">
    <w:r>
      <w:rPr>
        <w:noProof/>
        <w:lang w:eastAsia="en-GB"/>
      </w:rPr>
      <mc:AlternateContent>
        <mc:Choice Requires="wps">
          <w:drawing>
            <wp:anchor distT="0" distB="0" distL="114300" distR="114300" simplePos="0" relativeHeight="251535359" behindDoc="1" locked="0" layoutInCell="1" allowOverlap="1" wp14:anchorId="7A87381F" wp14:editId="30810868">
              <wp:simplePos x="0" y="0"/>
              <wp:positionH relativeFrom="column">
                <wp:posOffset>-540385</wp:posOffset>
              </wp:positionH>
              <wp:positionV relativeFrom="paragraph">
                <wp:posOffset>-457200</wp:posOffset>
              </wp:positionV>
              <wp:extent cx="9326880" cy="12240308"/>
              <wp:effectExtent l="0" t="0" r="7620" b="8890"/>
              <wp:wrapNone/>
              <wp:docPr id="7"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9478D7B" id="Freeform 21" o:spid="_x0000_s1026" style="position:absolute;margin-left:-42.55pt;margin-top:-35.95pt;width:734.4pt;height:963.8pt;z-index:-25178112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" path="m0,11430855l53968,11430855c1403665,11430855,3944270,11430855,8726585,11430855,8726585,11430855,8726585,11430855,8726585,11443496,8726585,11443496,8726585,11443496,290293,11443496l0,11443496,,11430855xm0,0l182575,0c330842,,488993,,657688,,692454,5141831,5167800,6731468,4583097,5075464,5530029,5433814,5953189,8864723,140066,10936196l0,10984657,,0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p w14:paraId="7599E322" w14:textId="77777777" w:rsidR="00B70B72" w:rsidRPr="00B85364" w:rsidRDefault="00B70B72" w:rsidP="00BE14E2">
    <w:pP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61777"/>
    <w:multiLevelType w:val="hybridMultilevel"/>
    <w:tmpl w:val="4476EA42"/>
    <w:lvl w:ilvl="0" w:tplc="82A8DC5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E0D75"/>
    <w:multiLevelType w:val="hybridMultilevel"/>
    <w:tmpl w:val="86DC2CB6"/>
    <w:lvl w:ilvl="0" w:tplc="A90485E8">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86BDF"/>
    <w:multiLevelType w:val="hybridMultilevel"/>
    <w:tmpl w:val="2E4A5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30543"/>
    <w:multiLevelType w:val="hybridMultilevel"/>
    <w:tmpl w:val="FB06A364"/>
    <w:lvl w:ilvl="0" w:tplc="9EBC0C9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C55DB1"/>
    <w:multiLevelType w:val="hybridMultilevel"/>
    <w:tmpl w:val="AAD2BDE2"/>
    <w:lvl w:ilvl="0" w:tplc="1DE05D2E">
      <w:start w:val="1"/>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7"/>
  </w:num>
  <w:num w:numId="4">
    <w:abstractNumId w:val="20"/>
  </w:num>
  <w:num w:numId="5">
    <w:abstractNumId w:val="18"/>
  </w:num>
  <w:num w:numId="6">
    <w:abstractNumId w:val="14"/>
  </w:num>
  <w:num w:numId="7">
    <w:abstractNumId w:val="10"/>
  </w:num>
  <w:num w:numId="8">
    <w:abstractNumId w:val="15"/>
  </w:num>
  <w:num w:numId="9">
    <w:abstractNumId w:val="0"/>
  </w:num>
  <w:num w:numId="10">
    <w:abstractNumId w:val="8"/>
  </w:num>
  <w:num w:numId="11">
    <w:abstractNumId w:val="2"/>
  </w:num>
  <w:num w:numId="12">
    <w:abstractNumId w:val="17"/>
    <w:lvlOverride w:ilvl="0">
      <w:startOverride w:val="1"/>
    </w:lvlOverride>
  </w:num>
  <w:num w:numId="13">
    <w:abstractNumId w:val="0"/>
    <w:lvlOverride w:ilvl="0">
      <w:startOverride w:val="1"/>
    </w:lvlOverride>
  </w:num>
  <w:num w:numId="14">
    <w:abstractNumId w:val="19"/>
  </w:num>
  <w:num w:numId="15">
    <w:abstractNumId w:val="3"/>
  </w:num>
  <w:num w:numId="16">
    <w:abstractNumId w:val="2"/>
    <w:lvlOverride w:ilvl="0">
      <w:startOverride w:val="1"/>
    </w:lvlOverride>
  </w:num>
  <w:num w:numId="17">
    <w:abstractNumId w:val="12"/>
  </w:num>
  <w:num w:numId="18">
    <w:abstractNumId w:val="1"/>
  </w:num>
  <w:num w:numId="19">
    <w:abstractNumId w:val="6"/>
  </w:num>
  <w:num w:numId="20">
    <w:abstractNumId w:val="9"/>
  </w:num>
  <w:num w:numId="21">
    <w:abstractNumId w:val="7"/>
  </w:num>
  <w:num w:numId="22">
    <w:abstractNumId w:val="11"/>
  </w:num>
  <w:num w:numId="23">
    <w:abstractNumId w:val="13"/>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51"/>
    <w:rsid w:val="000020DF"/>
    <w:rsid w:val="00012219"/>
    <w:rsid w:val="00017244"/>
    <w:rsid w:val="00050738"/>
    <w:rsid w:val="0005253D"/>
    <w:rsid w:val="00055870"/>
    <w:rsid w:val="0006550B"/>
    <w:rsid w:val="00072003"/>
    <w:rsid w:val="00073B48"/>
    <w:rsid w:val="00073F32"/>
    <w:rsid w:val="00074237"/>
    <w:rsid w:val="000842CC"/>
    <w:rsid w:val="00085BD6"/>
    <w:rsid w:val="000A03F7"/>
    <w:rsid w:val="000A7827"/>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295B"/>
    <w:rsid w:val="001233CE"/>
    <w:rsid w:val="00135842"/>
    <w:rsid w:val="001429F0"/>
    <w:rsid w:val="00145482"/>
    <w:rsid w:val="00150A36"/>
    <w:rsid w:val="00150AA3"/>
    <w:rsid w:val="0015367C"/>
    <w:rsid w:val="0015516F"/>
    <w:rsid w:val="001554E0"/>
    <w:rsid w:val="0017057C"/>
    <w:rsid w:val="001829D2"/>
    <w:rsid w:val="001924C2"/>
    <w:rsid w:val="001C2C09"/>
    <w:rsid w:val="001D14DC"/>
    <w:rsid w:val="001E6D32"/>
    <w:rsid w:val="00201CDD"/>
    <w:rsid w:val="00220D13"/>
    <w:rsid w:val="002426D4"/>
    <w:rsid w:val="00244551"/>
    <w:rsid w:val="00255537"/>
    <w:rsid w:val="00265C7B"/>
    <w:rsid w:val="00265C9E"/>
    <w:rsid w:val="0027139C"/>
    <w:rsid w:val="00292562"/>
    <w:rsid w:val="00296319"/>
    <w:rsid w:val="00296F29"/>
    <w:rsid w:val="002A0155"/>
    <w:rsid w:val="002C0C00"/>
    <w:rsid w:val="002C3364"/>
    <w:rsid w:val="002D52A8"/>
    <w:rsid w:val="002E24D0"/>
    <w:rsid w:val="002E4A4A"/>
    <w:rsid w:val="002F080E"/>
    <w:rsid w:val="002F58FD"/>
    <w:rsid w:val="002F617D"/>
    <w:rsid w:val="0030100A"/>
    <w:rsid w:val="003014F1"/>
    <w:rsid w:val="00302489"/>
    <w:rsid w:val="0030408A"/>
    <w:rsid w:val="0031243D"/>
    <w:rsid w:val="00341798"/>
    <w:rsid w:val="00346337"/>
    <w:rsid w:val="00375C02"/>
    <w:rsid w:val="003926E0"/>
    <w:rsid w:val="003A3CDD"/>
    <w:rsid w:val="003A6D45"/>
    <w:rsid w:val="003A729C"/>
    <w:rsid w:val="003B3546"/>
    <w:rsid w:val="003C4339"/>
    <w:rsid w:val="003C6E17"/>
    <w:rsid w:val="003E5991"/>
    <w:rsid w:val="003F2560"/>
    <w:rsid w:val="003F728C"/>
    <w:rsid w:val="00416349"/>
    <w:rsid w:val="00422791"/>
    <w:rsid w:val="0043163A"/>
    <w:rsid w:val="004447B1"/>
    <w:rsid w:val="00454107"/>
    <w:rsid w:val="00461BE2"/>
    <w:rsid w:val="00487E51"/>
    <w:rsid w:val="004A1BFE"/>
    <w:rsid w:val="004A56A9"/>
    <w:rsid w:val="004B06A6"/>
    <w:rsid w:val="004C6C76"/>
    <w:rsid w:val="004C7AF4"/>
    <w:rsid w:val="004D053B"/>
    <w:rsid w:val="004D1FFE"/>
    <w:rsid w:val="004F0A62"/>
    <w:rsid w:val="004F5EC0"/>
    <w:rsid w:val="00510ED1"/>
    <w:rsid w:val="005153F5"/>
    <w:rsid w:val="00525629"/>
    <w:rsid w:val="00536CC4"/>
    <w:rsid w:val="00542D9E"/>
    <w:rsid w:val="00546104"/>
    <w:rsid w:val="005863C0"/>
    <w:rsid w:val="00587A39"/>
    <w:rsid w:val="00591D5D"/>
    <w:rsid w:val="005A0DB4"/>
    <w:rsid w:val="005A648A"/>
    <w:rsid w:val="005B1309"/>
    <w:rsid w:val="005C04D7"/>
    <w:rsid w:val="005C3455"/>
    <w:rsid w:val="005C50DB"/>
    <w:rsid w:val="005D782C"/>
    <w:rsid w:val="005E1865"/>
    <w:rsid w:val="005E57BA"/>
    <w:rsid w:val="00603802"/>
    <w:rsid w:val="00610C68"/>
    <w:rsid w:val="00625CE4"/>
    <w:rsid w:val="00633C7E"/>
    <w:rsid w:val="006343AE"/>
    <w:rsid w:val="006352F9"/>
    <w:rsid w:val="00635DF1"/>
    <w:rsid w:val="0064629C"/>
    <w:rsid w:val="00646D7C"/>
    <w:rsid w:val="00647D91"/>
    <w:rsid w:val="00657157"/>
    <w:rsid w:val="00657927"/>
    <w:rsid w:val="0068197E"/>
    <w:rsid w:val="00684709"/>
    <w:rsid w:val="006851A6"/>
    <w:rsid w:val="00686E2F"/>
    <w:rsid w:val="006B5266"/>
    <w:rsid w:val="00714A1F"/>
    <w:rsid w:val="00716D5C"/>
    <w:rsid w:val="00723A9A"/>
    <w:rsid w:val="00726E3A"/>
    <w:rsid w:val="00736069"/>
    <w:rsid w:val="00745424"/>
    <w:rsid w:val="007455A6"/>
    <w:rsid w:val="007917F8"/>
    <w:rsid w:val="007927EC"/>
    <w:rsid w:val="00794ED3"/>
    <w:rsid w:val="007A2CD6"/>
    <w:rsid w:val="007A5E24"/>
    <w:rsid w:val="007A77DB"/>
    <w:rsid w:val="007B189A"/>
    <w:rsid w:val="007B4F2A"/>
    <w:rsid w:val="007B65E5"/>
    <w:rsid w:val="007B7D1B"/>
    <w:rsid w:val="007C6E62"/>
    <w:rsid w:val="007D4C1F"/>
    <w:rsid w:val="007F4436"/>
    <w:rsid w:val="007F47CF"/>
    <w:rsid w:val="00804D82"/>
    <w:rsid w:val="00815641"/>
    <w:rsid w:val="00816C7E"/>
    <w:rsid w:val="0083411B"/>
    <w:rsid w:val="00841520"/>
    <w:rsid w:val="00843C0E"/>
    <w:rsid w:val="008444F1"/>
    <w:rsid w:val="008569F1"/>
    <w:rsid w:val="00857CFF"/>
    <w:rsid w:val="00863AD0"/>
    <w:rsid w:val="0086499B"/>
    <w:rsid w:val="00867F17"/>
    <w:rsid w:val="0087023D"/>
    <w:rsid w:val="00881532"/>
    <w:rsid w:val="00884784"/>
    <w:rsid w:val="00893E06"/>
    <w:rsid w:val="00896CB9"/>
    <w:rsid w:val="008A07CD"/>
    <w:rsid w:val="008A7238"/>
    <w:rsid w:val="008B3F5F"/>
    <w:rsid w:val="008B54AE"/>
    <w:rsid w:val="008B5C26"/>
    <w:rsid w:val="008D2AF0"/>
    <w:rsid w:val="00903E1F"/>
    <w:rsid w:val="00916825"/>
    <w:rsid w:val="009347FA"/>
    <w:rsid w:val="009427BE"/>
    <w:rsid w:val="009442A8"/>
    <w:rsid w:val="00970F2C"/>
    <w:rsid w:val="0097418E"/>
    <w:rsid w:val="00981433"/>
    <w:rsid w:val="00986C5C"/>
    <w:rsid w:val="0099029F"/>
    <w:rsid w:val="0099207D"/>
    <w:rsid w:val="00994F17"/>
    <w:rsid w:val="009E0B92"/>
    <w:rsid w:val="009E0C6C"/>
    <w:rsid w:val="009E7E4C"/>
    <w:rsid w:val="00A10D0F"/>
    <w:rsid w:val="00A20283"/>
    <w:rsid w:val="00A4542A"/>
    <w:rsid w:val="00A50941"/>
    <w:rsid w:val="00A514CB"/>
    <w:rsid w:val="00A51583"/>
    <w:rsid w:val="00A516C5"/>
    <w:rsid w:val="00A6146D"/>
    <w:rsid w:val="00A626A8"/>
    <w:rsid w:val="00A677DA"/>
    <w:rsid w:val="00A721E1"/>
    <w:rsid w:val="00A8327F"/>
    <w:rsid w:val="00A9579B"/>
    <w:rsid w:val="00AB65CC"/>
    <w:rsid w:val="00AC51CB"/>
    <w:rsid w:val="00AD0359"/>
    <w:rsid w:val="00AD193F"/>
    <w:rsid w:val="00AD3550"/>
    <w:rsid w:val="00AF6FF4"/>
    <w:rsid w:val="00AF7754"/>
    <w:rsid w:val="00B022AF"/>
    <w:rsid w:val="00B10EEB"/>
    <w:rsid w:val="00B10F5F"/>
    <w:rsid w:val="00B265C5"/>
    <w:rsid w:val="00B5302D"/>
    <w:rsid w:val="00B55CF4"/>
    <w:rsid w:val="00B57F24"/>
    <w:rsid w:val="00B70B72"/>
    <w:rsid w:val="00B755AC"/>
    <w:rsid w:val="00B81CF2"/>
    <w:rsid w:val="00B9129E"/>
    <w:rsid w:val="00B9797F"/>
    <w:rsid w:val="00BA29CB"/>
    <w:rsid w:val="00BA4364"/>
    <w:rsid w:val="00BA78DF"/>
    <w:rsid w:val="00BB71C2"/>
    <w:rsid w:val="00BD216C"/>
    <w:rsid w:val="00BD646F"/>
    <w:rsid w:val="00BE14E2"/>
    <w:rsid w:val="00BE24D2"/>
    <w:rsid w:val="00BE47E1"/>
    <w:rsid w:val="00BE5872"/>
    <w:rsid w:val="00BE6A5F"/>
    <w:rsid w:val="00BF66C9"/>
    <w:rsid w:val="00C015A2"/>
    <w:rsid w:val="00C02AFC"/>
    <w:rsid w:val="00C05D7E"/>
    <w:rsid w:val="00C26698"/>
    <w:rsid w:val="00C30525"/>
    <w:rsid w:val="00C40CE4"/>
    <w:rsid w:val="00C411AE"/>
    <w:rsid w:val="00C46C4F"/>
    <w:rsid w:val="00C5170E"/>
    <w:rsid w:val="00C72817"/>
    <w:rsid w:val="00C75077"/>
    <w:rsid w:val="00C76944"/>
    <w:rsid w:val="00C77001"/>
    <w:rsid w:val="00C84CDF"/>
    <w:rsid w:val="00CC0F40"/>
    <w:rsid w:val="00CC34EC"/>
    <w:rsid w:val="00CC650B"/>
    <w:rsid w:val="00CD0D77"/>
    <w:rsid w:val="00CD39A2"/>
    <w:rsid w:val="00CD72E6"/>
    <w:rsid w:val="00CD7E84"/>
    <w:rsid w:val="00CF1967"/>
    <w:rsid w:val="00D06866"/>
    <w:rsid w:val="00D27B2B"/>
    <w:rsid w:val="00D3620B"/>
    <w:rsid w:val="00D47EAF"/>
    <w:rsid w:val="00D56377"/>
    <w:rsid w:val="00D6395D"/>
    <w:rsid w:val="00D83BDD"/>
    <w:rsid w:val="00D849AC"/>
    <w:rsid w:val="00D92CFB"/>
    <w:rsid w:val="00DA28E3"/>
    <w:rsid w:val="00DC4E2B"/>
    <w:rsid w:val="00DD1C0F"/>
    <w:rsid w:val="00DD2875"/>
    <w:rsid w:val="00DE1233"/>
    <w:rsid w:val="00DE2DCB"/>
    <w:rsid w:val="00E04DA2"/>
    <w:rsid w:val="00E35A14"/>
    <w:rsid w:val="00E432B1"/>
    <w:rsid w:val="00E448FB"/>
    <w:rsid w:val="00E60458"/>
    <w:rsid w:val="00E755A0"/>
    <w:rsid w:val="00E77FFB"/>
    <w:rsid w:val="00E8030A"/>
    <w:rsid w:val="00E80FBC"/>
    <w:rsid w:val="00E90F3E"/>
    <w:rsid w:val="00E91B55"/>
    <w:rsid w:val="00EA353C"/>
    <w:rsid w:val="00EC6BD0"/>
    <w:rsid w:val="00ED4F71"/>
    <w:rsid w:val="00ED6039"/>
    <w:rsid w:val="00EE52F6"/>
    <w:rsid w:val="00F0281B"/>
    <w:rsid w:val="00F03CDC"/>
    <w:rsid w:val="00F07233"/>
    <w:rsid w:val="00F15A1A"/>
    <w:rsid w:val="00F50D62"/>
    <w:rsid w:val="00F63A3F"/>
    <w:rsid w:val="00F63FA7"/>
    <w:rsid w:val="00F801CC"/>
    <w:rsid w:val="00F82FC0"/>
    <w:rsid w:val="00F843F3"/>
    <w:rsid w:val="00F87F42"/>
    <w:rsid w:val="00F97D8C"/>
    <w:rsid w:val="00FB0CC8"/>
    <w:rsid w:val="00FB5010"/>
    <w:rsid w:val="00FC1488"/>
    <w:rsid w:val="00FD5115"/>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27FA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80">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6C5"/>
    <w:pPr>
      <w:spacing w:after="120" w:line="240" w:lineRule="auto"/>
    </w:pPr>
    <w:rPr>
      <w:rFonts w:ascii="Verdana" w:eastAsia="Arial" w:hAnsi="Verdana" w:cs="Arial"/>
      <w:b/>
      <w:bCs/>
      <w:color w:val="000000" w:themeColor="text1"/>
      <w:sz w:val="24"/>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eastAsia="Arial"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eastAsia="Arial"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nhideWhenUsed/>
    <w:locked/>
    <w:rsid w:val="00ED4F71"/>
    <w:pPr>
      <w:tabs>
        <w:tab w:val="center" w:pos="4680"/>
        <w:tab w:val="right" w:pos="9360"/>
      </w:tabs>
      <w:spacing w:after="0"/>
    </w:pPr>
  </w:style>
  <w:style w:type="character" w:customStyle="1" w:styleId="FooterChar">
    <w:name w:val="Footer Char"/>
    <w:basedOn w:val="DefaultParagraphFont"/>
    <w:link w:val="Footer"/>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eastAsia="Arial" w:hAnsi="Verdana" w:cs="Times New Roman"/>
      <w:color w:val="3B3B3B" w:themeColor="background2" w:themeShade="40"/>
      <w:sz w:val="20"/>
    </w:rPr>
  </w:style>
  <w:style w:type="paragraph" w:customStyle="1" w:styleId="BoilerplateHead">
    <w:name w:val="Boilerplate Head"/>
    <w:next w:val="BoilerplateText"/>
    <w:qFormat/>
    <w:rsid w:val="003F728C"/>
    <w:pPr>
      <w:pBdr>
        <w:bottom w:val="single" w:sz="4" w:space="1" w:color="auto"/>
      </w:pBdr>
      <w:spacing w:before="1440" w:after="360" w:line="240" w:lineRule="auto"/>
      <w:ind w:left="3067" w:right="490"/>
    </w:pPr>
    <w:rPr>
      <w:rFonts w:ascii="Verdana" w:eastAsia="Arial"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eastAsia="Arial"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qFormat/>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DC4E2B"/>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eastAsia="Arial"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eastAsia="Arial"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eastAsia="Arial"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eastAsia="Arial"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eastAsia="Arial"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qFormat/>
    <w:rsid w:val="00E35A14"/>
    <w:pPr>
      <w:keepNext/>
      <w:keepLines/>
      <w:numPr>
        <w:numId w:val="15"/>
      </w:numPr>
      <w:spacing w:before="60" w:after="0" w:line="260" w:lineRule="exact"/>
      <w:ind w:left="357" w:hanging="357"/>
    </w:pPr>
    <w:rPr>
      <w:rFonts w:ascii="Arial" w:eastAsia="Arial" w:hAnsi="Arial" w:cs="Times New Roman"/>
      <w:color w:val="767676" w:themeColor="background2" w:themeShade="80"/>
      <w:sz w:val="20"/>
      <w:szCs w:val="20"/>
      <w:lang w:val="en-GB"/>
    </w:rPr>
  </w:style>
  <w:style w:type="paragraph" w:customStyle="1" w:styleId="Bullet1-end">
    <w:name w:val="Bullet1 - end"/>
    <w:basedOn w:val="Bullet1"/>
    <w:next w:val="BodyText1"/>
    <w:qFormat/>
    <w:rsid w:val="00B10F5F"/>
    <w:pPr>
      <w:spacing w:after="120"/>
    </w:pPr>
  </w:style>
  <w:style w:type="paragraph" w:customStyle="1" w:styleId="Bullet2">
    <w:name w:val="Bullet2"/>
    <w:basedOn w:val="Bullet1"/>
    <w:qFormat/>
    <w:rsid w:val="00B10F5F"/>
    <w:pPr>
      <w:numPr>
        <w:numId w:val="11"/>
      </w:numPr>
    </w:pPr>
  </w:style>
  <w:style w:type="paragraph" w:customStyle="1" w:styleId="Bullet2-end">
    <w:name w:val="Bullet2 - end"/>
    <w:basedOn w:val="Bullet2"/>
    <w:next w:val="BodyText1"/>
    <w:qFormat/>
    <w:rsid w:val="004F5EC0"/>
    <w:pPr>
      <w:spacing w:after="120"/>
    </w:pPr>
  </w:style>
  <w:style w:type="paragraph" w:customStyle="1" w:styleId="Bullet3">
    <w:name w:val="Bullet3"/>
    <w:basedOn w:val="Bullet1"/>
    <w:qFormat/>
    <w:rsid w:val="00B10F5F"/>
    <w:pPr>
      <w:numPr>
        <w:numId w:val="17"/>
      </w:numPr>
    </w:pPr>
  </w:style>
  <w:style w:type="paragraph" w:customStyle="1" w:styleId="Bullet3-end">
    <w:name w:val="Bullet3 - end"/>
    <w:basedOn w:val="Bullet3"/>
    <w:next w:val="BodyText1"/>
    <w:qFormat/>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eastAsia="Arial"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eastAsia="Arial"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rPr>
      <w:rFonts w:ascii="Verdana" w:hAnsi="Verdana"/>
      <w:color w:val="3B3B3B" w:themeColor="background2" w:themeShade="40"/>
    </w:rPr>
  </w:style>
  <w:style w:type="paragraph" w:customStyle="1" w:styleId="TableBullet2">
    <w:name w:val="Table Bullet2"/>
    <w:basedOn w:val="Bullet2"/>
    <w:qFormat/>
    <w:rsid w:val="00903E1F"/>
    <w:pPr>
      <w:ind w:left="334" w:hanging="180"/>
    </w:pPr>
    <w:rPr>
      <w:rFonts w:ascii="Verdana" w:hAnsi="Verdana"/>
      <w:color w:val="3B3B3B" w:themeColor="background2" w:themeShade="40"/>
    </w:rPr>
  </w:style>
  <w:style w:type="paragraph" w:customStyle="1" w:styleId="TableBullet3">
    <w:name w:val="Table Bullet3"/>
    <w:basedOn w:val="Bullet3"/>
    <w:qFormat/>
    <w:rsid w:val="00903E1F"/>
    <w:pPr>
      <w:ind w:left="514" w:hanging="180"/>
    </w:pPr>
    <w:rPr>
      <w:rFonts w:ascii="Verdana" w:hAnsi="Verdana"/>
      <w:color w:val="3B3B3B" w:themeColor="background2" w:themeShade="40"/>
    </w:r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locked/>
    <w:rsid w:val="00903E1F"/>
    <w:pPr>
      <w:tabs>
        <w:tab w:val="right" w:leader="dot" w:pos="10199"/>
      </w:tabs>
      <w:spacing w:after="100" w:line="240" w:lineRule="auto"/>
      <w:ind w:left="270"/>
    </w:pPr>
    <w:rPr>
      <w:rFonts w:ascii="Arial" w:eastAsia="Arial" w:hAnsi="Arial" w:cs="Times New Roman"/>
      <w:noProof/>
      <w:color w:val="7F7F7F" w:themeColor="text1" w:themeTint="80"/>
      <w:sz w:val="20"/>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eastAsia="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pgemini-NewVI">
    <w:name w:val="Capgemini - New VI"/>
    <w:basedOn w:val="TableNormal"/>
    <w:uiPriority w:val="99"/>
    <w:qFormat/>
    <w:rsid w:val="00ED6039"/>
    <w:pPr>
      <w:spacing w:after="0" w:line="240" w:lineRule="auto"/>
    </w:pPr>
    <w:tblPr>
      <w:tblInd w:w="0" w:type="dxa"/>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left w:w="108" w:type="dxa"/>
        <w:bottom w:w="108" w:type="dxa"/>
        <w:right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eastAsia="Arial"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eastAsia="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eastAsia="Arial"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eastAsia="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tblInd w:w="0" w:type="dxa"/>
      <w:tblCellMar>
        <w:top w:w="0" w:type="dxa"/>
        <w:left w:w="108" w:type="dxa"/>
        <w:bottom w:w="0" w:type="dxa"/>
        <w:right w:w="108" w:type="dxa"/>
      </w:tblCellMar>
    </w:tblPr>
  </w:style>
  <w:style w:type="table" w:customStyle="1" w:styleId="Capgemini">
    <w:name w:val="Capgemini"/>
    <w:basedOn w:val="Capgemini-NewVI"/>
    <w:uiPriority w:val="99"/>
    <w:qFormat/>
    <w:rsid w:val="00546104"/>
    <w:tblPr>
      <w:tblInd w:w="0" w:type="dxa"/>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left w:w="108" w:type="dxa"/>
        <w:bottom w:w="108" w:type="dxa"/>
        <w:right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Ind w:w="0" w:type="dxa"/>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CellMar>
        <w:top w:w="108" w:type="dxa"/>
        <w:left w:w="108" w:type="dxa"/>
        <w:bottom w:w="108" w:type="dxa"/>
        <w:right w:w="108" w:type="dxa"/>
      </w:tblCellMar>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 w:val="20"/>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paragraph" w:styleId="ListParagraph">
    <w:name w:val="List Paragraph"/>
    <w:basedOn w:val="Normal"/>
    <w:uiPriority w:val="34"/>
    <w:qFormat/>
    <w:locked/>
    <w:rsid w:val="00487E51"/>
    <w:pPr>
      <w:spacing w:after="0"/>
      <w:ind w:left="720"/>
      <w:contextualSpacing/>
    </w:pPr>
    <w:rPr>
      <w:rFonts w:asciiTheme="minorHAnsi" w:eastAsiaTheme="minorHAnsi" w:hAnsiTheme="minorHAnsi" w:cstheme="minorBidi"/>
      <w:b w:val="0"/>
      <w:bC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hyperlink" Target="http://home.module.ts" TargetMode="Externa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hyperlink" Target="http://www.capgemini.com" TargetMode="Externa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console.firebase.google.com"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1" Type="http://schemas.openxmlformats.org/officeDocument/2006/relationships/image" Target="media/image22.png"/><Relationship Id="rId12" Type="http://schemas.openxmlformats.org/officeDocument/2006/relationships/image" Target="media/image23.png"/><Relationship Id="rId13" Type="http://schemas.openxmlformats.org/officeDocument/2006/relationships/image" Target="media/image24.png"/><Relationship Id="rId14" Type="http://schemas.openxmlformats.org/officeDocument/2006/relationships/image" Target="media/image25.png"/><Relationship Id="rId15" Type="http://schemas.openxmlformats.org/officeDocument/2006/relationships/image" Target="media/image26.png"/><Relationship Id="rId16" Type="http://schemas.openxmlformats.org/officeDocument/2006/relationships/image" Target="media/image27.png"/><Relationship Id="rId17" Type="http://schemas.openxmlformats.org/officeDocument/2006/relationships/image" Target="media/image28.png"/><Relationship Id="rId18" Type="http://schemas.openxmlformats.org/officeDocument/2006/relationships/image" Target="media/image29.emf"/><Relationship Id="rId1" Type="http://schemas.openxmlformats.org/officeDocument/2006/relationships/hyperlink" Target="http://www.linkedin.com/company/capgemini" TargetMode="External"/><Relationship Id="rId2" Type="http://schemas.openxmlformats.org/officeDocument/2006/relationships/image" Target="media/image17.png"/><Relationship Id="rId3" Type="http://schemas.openxmlformats.org/officeDocument/2006/relationships/hyperlink" Target="http://www.slideshare.net/capgemini" TargetMode="External"/><Relationship Id="rId4" Type="http://schemas.openxmlformats.org/officeDocument/2006/relationships/image" Target="media/image18.png"/><Relationship Id="rId5" Type="http://schemas.openxmlformats.org/officeDocument/2006/relationships/hyperlink" Target="http://www.twitter.com/capgemini" TargetMode="External"/><Relationship Id="rId6" Type="http://schemas.openxmlformats.org/officeDocument/2006/relationships/image" Target="media/image19.png"/><Relationship Id="rId7" Type="http://schemas.openxmlformats.org/officeDocument/2006/relationships/hyperlink" Target="http://www.youtube.com/capgeminimedia" TargetMode="External"/><Relationship Id="rId8" Type="http://schemas.openxmlformats.org/officeDocument/2006/relationships/image" Target="media/image20.png"/><Relationship Id="rId9" Type="http://schemas.openxmlformats.org/officeDocument/2006/relationships/hyperlink" Target="http://www.facebook.com/capgemini" TargetMode="External"/><Relationship Id="rId1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 Id="rId5" Type="http://schemas.openxmlformats.org/officeDocument/2006/relationships/image" Target="../pp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amrata/Downloads/Word_Standard-Template_16-11-2017.dotx" TargetMode="External"/></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6E2D4-D03F-564A-86E6-F4160EE9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Word_Standard-Template_16-11-2017.dotx</Template>
  <TotalTime>27</TotalTime>
  <Pages>24</Pages>
  <Words>1731</Words>
  <Characters>9871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Word Template</vt:lpstr>
    </vt:vector>
  </TitlesOfParts>
  <Company>Capgemini</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Microsoft Office User</dc:creator>
  <cp:keywords/>
  <dc:description>© 2017 Capgemini. All rights reserved.</dc:description>
  <cp:lastModifiedBy>Microsoft Office User</cp:lastModifiedBy>
  <cp:revision>1</cp:revision>
  <dcterms:created xsi:type="dcterms:W3CDTF">2017-12-28T07:30:00Z</dcterms:created>
  <dcterms:modified xsi:type="dcterms:W3CDTF">2017-12-28T08:22:00Z</dcterms:modified>
  <cp:category>MS WORD</cp:category>
</cp:coreProperties>
</file>